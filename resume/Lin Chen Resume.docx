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0089A" w14:textId="77777777" w:rsidR="000C5155" w:rsidRPr="007F7E93" w:rsidRDefault="00A734AE" w:rsidP="007327F9">
      <w:pPr>
        <w:pStyle w:val="Title"/>
        <w:spacing w:after="0" w:line="276" w:lineRule="auto"/>
        <w:jc w:val="center"/>
        <w:rPr>
          <w:rFonts w:ascii="Andale Mono" w:hAnsi="Andale Mono" w:cs="Courier New"/>
          <w:b/>
          <w:color w:val="E62465"/>
          <w:sz w:val="48"/>
          <w:szCs w:val="48"/>
        </w:rPr>
      </w:pPr>
      <w:r w:rsidRPr="007F7E93">
        <w:rPr>
          <w:rFonts w:ascii="Andale Mono" w:hAnsi="Andale Mono" w:cs="Courier New"/>
          <w:b/>
          <w:color w:val="E62465"/>
          <w:sz w:val="48"/>
          <w:szCs w:val="48"/>
        </w:rPr>
        <w:t>Lin Chen</w:t>
      </w:r>
    </w:p>
    <w:p w14:paraId="619C2E75" w14:textId="0BAD708C" w:rsidR="005308E7" w:rsidRPr="00A50AF9" w:rsidRDefault="00A50AF9" w:rsidP="007327F9">
      <w:pPr>
        <w:pStyle w:val="ContactInfo"/>
        <w:spacing w:line="276" w:lineRule="auto"/>
        <w:jc w:val="center"/>
        <w:rPr>
          <w:rFonts w:ascii="Andale Mono" w:hAnsi="Andale Mono" w:cs="Courier New"/>
          <w:b/>
        </w:rPr>
      </w:pPr>
      <w:r w:rsidRPr="00A50AF9">
        <w:rPr>
          <w:rFonts w:ascii="Andale Mono" w:hAnsi="Andale Mono" w:cs="Courier New"/>
          <w:b/>
        </w:rPr>
        <w:t xml:space="preserve"> </w:t>
      </w:r>
      <w:r w:rsidR="00A734AE" w:rsidRPr="00A50AF9">
        <w:rPr>
          <w:rFonts w:ascii="Andale Mono" w:hAnsi="Andale Mono" w:cs="Courier New"/>
          <w:b/>
        </w:rPr>
        <w:t>(415) 980-9768</w:t>
      </w:r>
      <w:r w:rsidR="008E1F80" w:rsidRPr="00A50AF9">
        <w:rPr>
          <w:rFonts w:ascii="Andale Mono" w:hAnsi="Andale Mono" w:cs="Courier New"/>
          <w:b/>
        </w:rPr>
        <w:t> </w:t>
      </w:r>
      <w:r w:rsidR="00A734AE" w:rsidRPr="00A50AF9">
        <w:rPr>
          <w:rFonts w:ascii="Andale Mono" w:hAnsi="Andale Mono" w:cs="Courier New"/>
          <w:b/>
        </w:rPr>
        <w:t>| </w:t>
      </w:r>
      <w:hyperlink r:id="rId8" w:history="1">
        <w:r w:rsidR="005308E7" w:rsidRPr="00A50AF9">
          <w:rPr>
            <w:rStyle w:val="Hyperlink"/>
            <w:rFonts w:ascii="Andale Mono" w:hAnsi="Andale Mono" w:cs="Courier New"/>
            <w:b/>
          </w:rPr>
          <w:t>lichen9@vt.edu</w:t>
        </w:r>
      </w:hyperlink>
      <w:r w:rsidR="00A734AE" w:rsidRPr="00A50AF9">
        <w:rPr>
          <w:rFonts w:ascii="Andale Mono" w:hAnsi="Andale Mono" w:cs="Courier New"/>
          <w:b/>
        </w:rPr>
        <w:t> </w:t>
      </w:r>
    </w:p>
    <w:p w14:paraId="3FAF23F5" w14:textId="4CA5B286" w:rsidR="005308E7" w:rsidRPr="00A50AF9" w:rsidRDefault="00A50AF9" w:rsidP="00A50AF9">
      <w:pPr>
        <w:pStyle w:val="ContactInfo"/>
        <w:spacing w:line="276" w:lineRule="auto"/>
        <w:jc w:val="center"/>
        <w:rPr>
          <w:rFonts w:ascii="Andale Mono" w:hAnsi="Andale Mono" w:cs="Courier New"/>
          <w:b/>
        </w:rPr>
      </w:pPr>
      <w:r w:rsidRPr="00A50AF9">
        <w:rPr>
          <w:rFonts w:ascii="Andale Mono" w:hAnsi="Andale Mono" w:cs="Courier New"/>
          <w:b/>
        </w:rPr>
        <w:t>lin00.github.io | linkedin.com/in/lin00</w:t>
      </w:r>
    </w:p>
    <w:sdt>
      <w:sdtPr>
        <w:rPr>
          <w:rFonts w:ascii="Andale Mono" w:hAnsi="Andale Mono" w:cs="Courier New"/>
          <w:color w:val="000000" w:themeColor="text1"/>
        </w:rPr>
        <w:alias w:val="Skills &amp; Abilities heading:"/>
        <w:tag w:val="Skills &amp; Abilities heading:"/>
        <w:id w:val="1904716257"/>
        <w:placeholder>
          <w:docPart w:val="02F7DA6A16FB2540B1D56F20CE70256F"/>
        </w:placeholder>
        <w:temporary/>
        <w:showingPlcHdr/>
        <w15:appearance w15:val="hidden"/>
      </w:sdtPr>
      <w:sdtEndPr/>
      <w:sdtContent>
        <w:p w14:paraId="3D034598" w14:textId="77777777" w:rsidR="00C056DC" w:rsidRPr="007327F9" w:rsidRDefault="00C056DC" w:rsidP="007327F9">
          <w:pPr>
            <w:pStyle w:val="Heading1"/>
            <w:spacing w:before="0" w:after="0" w:line="276" w:lineRule="auto"/>
            <w:rPr>
              <w:rFonts w:ascii="Andale Mono" w:hAnsi="Andale Mono" w:cs="Courier New"/>
              <w:color w:val="000000" w:themeColor="text1"/>
            </w:rPr>
          </w:pPr>
          <w:r w:rsidRPr="00A50AF9">
            <w:rPr>
              <w:rFonts w:ascii="Abadi MT Condensed Extra Bold" w:hAnsi="Abadi MT Condensed Extra Bold" w:cs="Courier New"/>
              <w:color w:val="000000" w:themeColor="text1"/>
            </w:rPr>
            <w:t>Skills &amp; Abilities</w:t>
          </w:r>
        </w:p>
      </w:sdtContent>
    </w:sdt>
    <w:p w14:paraId="4191BF05" w14:textId="0BE42EFA" w:rsidR="00365DCD" w:rsidRDefault="00B45D4C" w:rsidP="007327F9">
      <w:pPr>
        <w:spacing w:line="276" w:lineRule="auto"/>
        <w:rPr>
          <w:rFonts w:ascii="Andale Mono" w:hAnsi="Andale Mono" w:cs="Courier New"/>
        </w:rPr>
      </w:pPr>
      <w:r>
        <w:rPr>
          <w:rFonts w:ascii="Andale Mono" w:hAnsi="Andale Mono" w:cs="Courier New"/>
          <w:b/>
        </w:rPr>
        <w:t>Programming languages:</w:t>
      </w:r>
      <w:r>
        <w:rPr>
          <w:rFonts w:ascii="Andale Mono" w:hAnsi="Andale Mono" w:cs="Courier New"/>
        </w:rPr>
        <w:t xml:space="preserve"> Java, JavaScript, C, </w:t>
      </w:r>
      <w:r w:rsidR="00A50AF9">
        <w:rPr>
          <w:rFonts w:ascii="Andale Mono" w:hAnsi="Andale Mono" w:cs="Courier New"/>
        </w:rPr>
        <w:t xml:space="preserve">Ruby, HTML, </w:t>
      </w:r>
      <w:r w:rsidR="00365DCD">
        <w:rPr>
          <w:rFonts w:ascii="Andale Mono" w:hAnsi="Andale Mono" w:cs="Courier New"/>
        </w:rPr>
        <w:t>CSS, Python</w:t>
      </w:r>
    </w:p>
    <w:p w14:paraId="0F5A04C0" w14:textId="77777777" w:rsidR="00365DCD" w:rsidRPr="00AE2EA9" w:rsidRDefault="00365DCD" w:rsidP="007327F9">
      <w:pPr>
        <w:spacing w:line="276" w:lineRule="auto"/>
        <w:rPr>
          <w:rFonts w:ascii="Andale Mono" w:hAnsi="Andale Mono" w:cs="Courier New"/>
          <w:lang w:eastAsia="zh-CN"/>
        </w:rPr>
      </w:pPr>
      <w:r>
        <w:rPr>
          <w:rFonts w:ascii="Andale Mono" w:hAnsi="Andale Mono" w:cs="Courier New"/>
          <w:b/>
        </w:rPr>
        <w:t>Relevant libraries:</w:t>
      </w:r>
      <w:r>
        <w:rPr>
          <w:rFonts w:ascii="Andale Mono" w:hAnsi="Andale Mono" w:cs="Courier New"/>
        </w:rPr>
        <w:t xml:space="preserve"> React.js, Angular.js, AJAX, SCSS</w:t>
      </w:r>
    </w:p>
    <w:p w14:paraId="1A47FB5D" w14:textId="77777777" w:rsidR="00945E8E" w:rsidRPr="00A50AF9" w:rsidRDefault="00945E8E" w:rsidP="00A50AF9">
      <w:pPr>
        <w:pStyle w:val="Heading1"/>
        <w:spacing w:before="240" w:after="0" w:line="276" w:lineRule="auto"/>
        <w:rPr>
          <w:rFonts w:ascii="Abadi MT Condensed Extra Bold" w:eastAsiaTheme="minorEastAsia" w:hAnsi="Abadi MT Condensed Extra Bold" w:cs="Courier New"/>
          <w:color w:val="000000" w:themeColor="text1"/>
          <w:sz w:val="22"/>
          <w:szCs w:val="22"/>
        </w:rPr>
      </w:pPr>
      <w:r w:rsidRPr="00A50AF9">
        <w:rPr>
          <w:rFonts w:ascii="Abadi MT Condensed Extra Bold" w:hAnsi="Abadi MT Condensed Extra Bold" w:cs="Courier New"/>
          <w:color w:val="000000" w:themeColor="text1"/>
        </w:rPr>
        <w:t xml:space="preserve">Professional </w:t>
      </w:r>
      <w:sdt>
        <w:sdtPr>
          <w:rPr>
            <w:rFonts w:ascii="Abadi MT Condensed Extra Bold" w:hAnsi="Abadi MT Condensed Extra Bold" w:cs="Courier New"/>
            <w:color w:val="000000" w:themeColor="text1"/>
          </w:rPr>
          <w:alias w:val="Experience heading:"/>
          <w:tag w:val="Experience heading:"/>
          <w:id w:val="69094262"/>
          <w:placeholder>
            <w:docPart w:val="DEA06AC8D7B1ED44908D720F0AF8F16C"/>
          </w:placeholder>
          <w:temporary/>
          <w:showingPlcHdr/>
          <w15:appearance w15:val="hidden"/>
        </w:sdtPr>
        <w:sdtEndPr/>
        <w:sdtContent>
          <w:r w:rsidRPr="00A50AF9">
            <w:rPr>
              <w:rFonts w:ascii="Abadi MT Condensed Extra Bold" w:hAnsi="Abadi MT Condensed Extra Bold" w:cs="Courier New"/>
              <w:color w:val="000000" w:themeColor="text1"/>
            </w:rPr>
            <w:t>Experience</w:t>
          </w:r>
        </w:sdtContent>
      </w:sdt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Experience layout table"/>
      </w:tblPr>
      <w:tblGrid>
        <w:gridCol w:w="8100"/>
        <w:gridCol w:w="2700"/>
      </w:tblGrid>
      <w:tr w:rsidR="00313EAE" w:rsidRPr="00A734AE" w14:paraId="37C5BD5C" w14:textId="77777777" w:rsidTr="00313EAE">
        <w:tc>
          <w:tcPr>
            <w:tcW w:w="8100" w:type="dxa"/>
          </w:tcPr>
          <w:p w14:paraId="5682DB40" w14:textId="4BEAE803" w:rsidR="00945E8E" w:rsidRPr="00A50AF9" w:rsidRDefault="007651FC" w:rsidP="00A50AF9">
            <w:pPr>
              <w:pStyle w:val="Heading2"/>
              <w:spacing w:after="120" w:line="276" w:lineRule="auto"/>
              <w:rPr>
                <w:rFonts w:ascii="Andale Mono" w:hAnsi="Andale Mono" w:cs="Courier New"/>
                <w:color w:val="E62465"/>
              </w:rPr>
            </w:pPr>
            <w:r>
              <w:rPr>
                <w:rFonts w:ascii="Andale Mono" w:hAnsi="Andale Mono" w:cs="Courier New"/>
                <w:b/>
                <w:color w:val="E62465"/>
              </w:rPr>
              <w:t xml:space="preserve">Full Stack Engineer Intern </w:t>
            </w:r>
            <w:r w:rsidRPr="00A50AF9">
              <w:rPr>
                <w:rFonts w:ascii="Andale Mono" w:hAnsi="Andale Mono" w:cs="Courier New"/>
                <w:color w:val="000000" w:themeColor="text1"/>
                <w:sz w:val="21"/>
                <w:szCs w:val="22"/>
              </w:rPr>
              <w:t>SimonComputing</w:t>
            </w:r>
          </w:p>
        </w:tc>
        <w:tc>
          <w:tcPr>
            <w:tcW w:w="2700" w:type="dxa"/>
          </w:tcPr>
          <w:p w14:paraId="7522167D" w14:textId="77777777" w:rsidR="00945E8E" w:rsidRPr="00A734AE" w:rsidRDefault="00945E8E" w:rsidP="00620229">
            <w:pPr>
              <w:pStyle w:val="Date"/>
              <w:spacing w:line="276" w:lineRule="auto"/>
              <w:ind w:left="-1291" w:firstLine="270"/>
              <w:rPr>
                <w:rFonts w:ascii="Andale Mono" w:hAnsi="Andale Mono" w:cs="Courier New"/>
              </w:rPr>
            </w:pPr>
            <w:r>
              <w:rPr>
                <w:rFonts w:ascii="Andale Mono" w:hAnsi="Andale Mono" w:cs="Courier New"/>
              </w:rPr>
              <w:t>June 2018-Present</w:t>
            </w:r>
          </w:p>
        </w:tc>
      </w:tr>
      <w:tr w:rsidR="00313EAE" w:rsidRPr="00A734AE" w14:paraId="3F456387" w14:textId="77777777" w:rsidTr="00313EAE">
        <w:trPr>
          <w:trHeight w:val="1233"/>
        </w:trPr>
        <w:tc>
          <w:tcPr>
            <w:tcW w:w="8100" w:type="dxa"/>
          </w:tcPr>
          <w:p w14:paraId="37FE4751" w14:textId="3AE12CB3" w:rsidR="00945E8E" w:rsidRPr="00A50AF9" w:rsidRDefault="007651FC" w:rsidP="00620229">
            <w:pPr>
              <w:pStyle w:val="Heading2"/>
              <w:spacing w:line="276" w:lineRule="auto"/>
              <w:rPr>
                <w:rFonts w:ascii="Andale Mono" w:hAnsi="Andale Mono" w:cs="Courier New"/>
                <w:color w:val="E62465"/>
              </w:rPr>
            </w:pPr>
            <w:r>
              <w:rPr>
                <w:rFonts w:ascii="Andale Mono" w:hAnsi="Andale Mono" w:cs="Courier New"/>
                <w:b/>
                <w:color w:val="E62465"/>
              </w:rPr>
              <w:t>Software Engineer Intern</w:t>
            </w:r>
            <w:r w:rsidR="00945E8E" w:rsidRPr="007327F9">
              <w:rPr>
                <w:rFonts w:ascii="Andale Mono" w:hAnsi="Andale Mono" w:cs="Courier New"/>
                <w:color w:val="E62465"/>
              </w:rPr>
              <w:t xml:space="preserve"> </w:t>
            </w:r>
            <w:r w:rsidRPr="00A50AF9">
              <w:rPr>
                <w:rFonts w:ascii="Andale Mono" w:hAnsi="Andale Mono" w:cs="Courier New"/>
                <w:color w:val="000000" w:themeColor="text1"/>
                <w:sz w:val="21"/>
                <w:szCs w:val="22"/>
              </w:rPr>
              <w:t>Fig</w:t>
            </w:r>
          </w:p>
          <w:p w14:paraId="2846B02B" w14:textId="1EE7334F" w:rsidR="00313EAE" w:rsidRDefault="00945E8E" w:rsidP="00A50AF9">
            <w:pPr>
              <w:pStyle w:val="ListParagraph"/>
              <w:numPr>
                <w:ilvl w:val="0"/>
                <w:numId w:val="14"/>
              </w:numPr>
              <w:spacing w:after="120" w:line="276" w:lineRule="auto"/>
              <w:rPr>
                <w:rFonts w:ascii="Andale Mono" w:hAnsi="Andale Mono" w:cs="Courier New"/>
              </w:rPr>
            </w:pPr>
            <w:r w:rsidRPr="00A50AF9">
              <w:rPr>
                <w:rFonts w:ascii="Andale Mono" w:hAnsi="Andale Mono" w:cs="Courier New"/>
              </w:rPr>
              <w:t>Designed and implemented a new homepage and games library page</w:t>
            </w:r>
            <w:r w:rsidR="00313EAE">
              <w:rPr>
                <w:rFonts w:ascii="Andale Mono" w:hAnsi="Andale Mono" w:cs="Courier New"/>
              </w:rPr>
              <w:t xml:space="preserve"> with React.js, implemented with Docker.</w:t>
            </w:r>
          </w:p>
          <w:p w14:paraId="7F1C988F" w14:textId="77777777" w:rsidR="00313EAE" w:rsidRDefault="00945E8E" w:rsidP="00313EAE">
            <w:pPr>
              <w:pStyle w:val="ListParagraph"/>
              <w:numPr>
                <w:ilvl w:val="0"/>
                <w:numId w:val="14"/>
              </w:numPr>
              <w:spacing w:after="120" w:line="276" w:lineRule="auto"/>
              <w:rPr>
                <w:rFonts w:ascii="Andale Mono" w:hAnsi="Andale Mono" w:cs="Courier New"/>
              </w:rPr>
            </w:pPr>
            <w:r w:rsidRPr="00A50AF9">
              <w:rPr>
                <w:rFonts w:ascii="Andale Mono" w:hAnsi="Andale Mono" w:cs="Courier New"/>
              </w:rPr>
              <w:t xml:space="preserve">Integrated new </w:t>
            </w:r>
            <w:r w:rsidR="00313EAE">
              <w:rPr>
                <w:rFonts w:ascii="Andale Mono" w:hAnsi="Andale Mono" w:cs="Courier New"/>
              </w:rPr>
              <w:t xml:space="preserve">forum tool (Vanilla Forums) for improved </w:t>
            </w:r>
            <w:r w:rsidRPr="00A50AF9">
              <w:rPr>
                <w:rFonts w:ascii="Andale Mono" w:hAnsi="Andale Mono" w:cs="Courier New"/>
              </w:rPr>
              <w:t xml:space="preserve">community management. </w:t>
            </w:r>
          </w:p>
          <w:p w14:paraId="3102C08C" w14:textId="1D51A6C3" w:rsidR="00313EAE" w:rsidRPr="00313EAE" w:rsidRDefault="00945E8E" w:rsidP="00313EAE">
            <w:pPr>
              <w:pStyle w:val="ListParagraph"/>
              <w:numPr>
                <w:ilvl w:val="0"/>
                <w:numId w:val="14"/>
              </w:numPr>
              <w:spacing w:after="120" w:line="276" w:lineRule="auto"/>
              <w:rPr>
                <w:rFonts w:ascii="Andale Mono" w:hAnsi="Andale Mono" w:cs="Courier New"/>
              </w:rPr>
            </w:pPr>
            <w:r w:rsidRPr="00A50AF9">
              <w:rPr>
                <w:rFonts w:ascii="Andale Mono" w:hAnsi="Andale Mono" w:cs="Courier New"/>
              </w:rPr>
              <w:t>Created new administrative tools</w:t>
            </w:r>
            <w:r w:rsidR="00313EAE">
              <w:rPr>
                <w:rFonts w:ascii="Andale Mono" w:hAnsi="Andale Mono" w:cs="Courier New"/>
              </w:rPr>
              <w:t xml:space="preserve"> like promotional code generator to increase production efficiency</w:t>
            </w:r>
            <w:r w:rsidRPr="00A50AF9">
              <w:rPr>
                <w:rFonts w:ascii="Andale Mono" w:hAnsi="Andale Mono" w:cs="Courier New"/>
              </w:rPr>
              <w:t>.</w:t>
            </w:r>
          </w:p>
        </w:tc>
        <w:tc>
          <w:tcPr>
            <w:tcW w:w="2700" w:type="dxa"/>
          </w:tcPr>
          <w:p w14:paraId="51A197B2" w14:textId="77777777" w:rsidR="00945E8E" w:rsidRPr="00A734AE" w:rsidRDefault="00945E8E" w:rsidP="00620229">
            <w:pPr>
              <w:pStyle w:val="Date"/>
              <w:spacing w:line="276" w:lineRule="auto"/>
              <w:rPr>
                <w:rFonts w:ascii="Andale Mono" w:hAnsi="Andale Mono" w:cs="Courier New"/>
              </w:rPr>
            </w:pPr>
            <w:r>
              <w:rPr>
                <w:rFonts w:ascii="Andale Mono" w:hAnsi="Andale Mono" w:cs="Courier New"/>
              </w:rPr>
              <w:t>June 2017-Aug 2017</w:t>
            </w:r>
          </w:p>
        </w:tc>
      </w:tr>
      <w:tr w:rsidR="00313EAE" w:rsidRPr="00A734AE" w14:paraId="6DCA86FA" w14:textId="77777777" w:rsidTr="00313EAE">
        <w:trPr>
          <w:trHeight w:val="1170"/>
        </w:trPr>
        <w:tc>
          <w:tcPr>
            <w:tcW w:w="8100" w:type="dxa"/>
          </w:tcPr>
          <w:p w14:paraId="38858D28" w14:textId="60779529" w:rsidR="007651FC" w:rsidRPr="00A50AF9" w:rsidRDefault="007651FC" w:rsidP="00A50AF9">
            <w:pPr>
              <w:pStyle w:val="Heading2"/>
              <w:spacing w:line="276" w:lineRule="auto"/>
              <w:rPr>
                <w:rFonts w:ascii="Andale Mono" w:hAnsi="Andale Mono" w:cs="Courier New"/>
                <w:color w:val="E62465"/>
              </w:rPr>
            </w:pPr>
            <w:r>
              <w:rPr>
                <w:rFonts w:ascii="Andale Mono" w:hAnsi="Andale Mono" w:cs="Courier New"/>
                <w:b/>
                <w:color w:val="E62465"/>
              </w:rPr>
              <w:t>Software Engineer Intern</w:t>
            </w:r>
            <w:r w:rsidRPr="007327F9">
              <w:rPr>
                <w:rFonts w:ascii="Andale Mono" w:hAnsi="Andale Mono" w:cs="Courier New"/>
                <w:color w:val="E62465"/>
              </w:rPr>
              <w:t xml:space="preserve"> </w:t>
            </w:r>
            <w:r w:rsidRPr="00A50AF9">
              <w:rPr>
                <w:rFonts w:ascii="Andale Mono" w:hAnsi="Andale Mono" w:cs="Courier New"/>
                <w:color w:val="000000" w:themeColor="text1"/>
                <w:sz w:val="21"/>
                <w:szCs w:val="22"/>
              </w:rPr>
              <w:t>Fig</w:t>
            </w:r>
          </w:p>
          <w:p w14:paraId="14B0DF6A" w14:textId="77777777" w:rsidR="00313EAE" w:rsidRDefault="00945E8E" w:rsidP="00313EAE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990"/>
              <w:rPr>
                <w:rFonts w:ascii="Andale Mono" w:hAnsi="Andale Mono" w:cs="Courier New"/>
              </w:rPr>
            </w:pPr>
            <w:r w:rsidRPr="00313EAE">
              <w:rPr>
                <w:rFonts w:ascii="Andale Mono" w:hAnsi="Andale Mono" w:cs="Courier New"/>
              </w:rPr>
              <w:t>Implemented new sign i</w:t>
            </w:r>
            <w:r w:rsidR="00313EAE">
              <w:rPr>
                <w:rFonts w:ascii="Andale Mono" w:hAnsi="Andale Mono" w:cs="Courier New"/>
              </w:rPr>
              <w:t>n/signup pop up modal to decrease load time and improve user experience.</w:t>
            </w:r>
          </w:p>
          <w:p w14:paraId="21F68336" w14:textId="359AF4DF" w:rsidR="00945E8E" w:rsidRPr="00313EAE" w:rsidRDefault="00945E8E" w:rsidP="00313EAE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990"/>
              <w:rPr>
                <w:rFonts w:ascii="Andale Mono" w:hAnsi="Andale Mono" w:cs="Courier New"/>
              </w:rPr>
            </w:pPr>
            <w:r w:rsidRPr="00313EAE">
              <w:rPr>
                <w:rFonts w:ascii="Andale Mono" w:hAnsi="Andale Mono" w:cs="Courier New"/>
              </w:rPr>
              <w:t>Designed and implemented a new survey widget for data analytics.</w:t>
            </w:r>
          </w:p>
        </w:tc>
        <w:tc>
          <w:tcPr>
            <w:tcW w:w="2700" w:type="dxa"/>
          </w:tcPr>
          <w:p w14:paraId="09146099" w14:textId="77777777" w:rsidR="00945E8E" w:rsidRPr="00A734AE" w:rsidRDefault="00945E8E" w:rsidP="00620229">
            <w:pPr>
              <w:pStyle w:val="Date"/>
              <w:spacing w:line="276" w:lineRule="auto"/>
              <w:ind w:hanging="12"/>
              <w:rPr>
                <w:rFonts w:ascii="Andale Mono" w:hAnsi="Andale Mono" w:cs="Courier New"/>
              </w:rPr>
            </w:pPr>
            <w:r>
              <w:rPr>
                <w:rFonts w:ascii="Andale Mono" w:hAnsi="Andale Mono" w:cs="Courier New"/>
              </w:rPr>
              <w:t>June 2016-July 2016</w:t>
            </w:r>
          </w:p>
        </w:tc>
      </w:tr>
    </w:tbl>
    <w:p w14:paraId="2210A0F9" w14:textId="77777777" w:rsidR="005A4C22" w:rsidRPr="00A50AF9" w:rsidRDefault="004A4D04" w:rsidP="00A50AF9">
      <w:pPr>
        <w:pStyle w:val="Heading1"/>
        <w:spacing w:before="240" w:after="0" w:line="276" w:lineRule="auto"/>
        <w:rPr>
          <w:rFonts w:ascii="Abadi MT Condensed Extra Bold" w:hAnsi="Abadi MT Condensed Extra Bold" w:cs="Courier New"/>
          <w:color w:val="000000" w:themeColor="text1"/>
        </w:rPr>
      </w:pPr>
      <w:r w:rsidRPr="00A50AF9">
        <w:rPr>
          <w:rFonts w:ascii="Abadi MT Condensed Extra Bold" w:hAnsi="Abadi MT Condensed Extra Bold" w:cs="Courier New"/>
          <w:color w:val="000000" w:themeColor="text1"/>
        </w:rPr>
        <w:t>Personal 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552A0" w14:paraId="168A7682" w14:textId="77777777" w:rsidTr="00156ABE">
        <w:trPr>
          <w:trHeight w:val="1017"/>
        </w:trPr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72FC40C7" w14:textId="77777777" w:rsidR="00C552A0" w:rsidRPr="00C552A0" w:rsidRDefault="00C552A0" w:rsidP="00C552A0">
            <w:pPr>
              <w:spacing w:line="276" w:lineRule="auto"/>
              <w:ind w:left="-9" w:hanging="90"/>
              <w:rPr>
                <w:rFonts w:ascii="Andale Mono" w:hAnsi="Andale Mono" w:cs="Courier New"/>
                <w:i/>
                <w:color w:val="000000" w:themeColor="text1"/>
              </w:rPr>
            </w:pPr>
            <w:r w:rsidRPr="00156ABE">
              <w:rPr>
                <w:rFonts w:ascii="Andale Mono" w:hAnsi="Andale Mono" w:cs="Courier New"/>
                <w:b/>
                <w:color w:val="E62465"/>
                <w:sz w:val="24"/>
                <w:szCs w:val="24"/>
              </w:rPr>
              <w:t>Portfolio Website</w:t>
            </w:r>
            <w:r>
              <w:rPr>
                <w:rFonts w:ascii="Andale Mono" w:hAnsi="Andale Mono" w:cs="Courier New"/>
                <w:color w:val="E62465"/>
                <w:sz w:val="24"/>
                <w:szCs w:val="24"/>
              </w:rPr>
              <w:t xml:space="preserve"> </w:t>
            </w:r>
            <w:r>
              <w:rPr>
                <w:rFonts w:ascii="Andale Mono" w:hAnsi="Andale Mono" w:cs="Courier New"/>
                <w:i/>
                <w:color w:val="000000" w:themeColor="text1"/>
              </w:rPr>
              <w:t>lin00.github.io</w:t>
            </w:r>
          </w:p>
          <w:p w14:paraId="524E07B4" w14:textId="77777777" w:rsidR="00C552A0" w:rsidRPr="00C552A0" w:rsidRDefault="00C552A0" w:rsidP="00313EAE">
            <w:pPr>
              <w:spacing w:line="276" w:lineRule="auto"/>
              <w:ind w:left="878"/>
              <w:rPr>
                <w:rFonts w:ascii="Andale Mono" w:hAnsi="Andale Mono" w:cs="Courier New"/>
                <w:color w:val="000000" w:themeColor="text1"/>
              </w:rPr>
            </w:pPr>
            <w:r>
              <w:rPr>
                <w:rFonts w:ascii="Andale Mono" w:hAnsi="Andale Mono" w:cs="Courier New"/>
                <w:color w:val="000000" w:themeColor="text1"/>
              </w:rPr>
              <w:t xml:space="preserve">Personal website created from scratch using HTML/CSS and JavaScript </w:t>
            </w:r>
            <w:r w:rsidR="00822BE4">
              <w:rPr>
                <w:rFonts w:ascii="Andale Mono" w:hAnsi="Andale Mono" w:cs="Courier New"/>
                <w:color w:val="000000" w:themeColor="text1"/>
              </w:rPr>
              <w:t>that mimics</w:t>
            </w:r>
            <w:r>
              <w:rPr>
                <w:rFonts w:ascii="Andale Mono" w:hAnsi="Andale Mono" w:cs="Courier New"/>
                <w:color w:val="000000" w:themeColor="text1"/>
              </w:rPr>
              <w:t xml:space="preserve"> a </w:t>
            </w:r>
            <w:r w:rsidR="00822BE4">
              <w:rPr>
                <w:rFonts w:ascii="Andale Mono" w:hAnsi="Andale Mono" w:cs="Courier New"/>
                <w:color w:val="000000" w:themeColor="text1"/>
              </w:rPr>
              <w:t>terminal.</w:t>
            </w:r>
          </w:p>
        </w:tc>
      </w:tr>
      <w:tr w:rsidR="00C552A0" w14:paraId="7BB5AC72" w14:textId="77777777" w:rsidTr="00822BE4">
        <w:trPr>
          <w:trHeight w:val="819"/>
        </w:trPr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58F12534" w14:textId="77777777" w:rsidR="00C552A0" w:rsidRPr="00822BE4" w:rsidRDefault="00C552A0" w:rsidP="00C552A0">
            <w:pPr>
              <w:spacing w:line="276" w:lineRule="auto"/>
              <w:ind w:left="-99"/>
              <w:rPr>
                <w:rFonts w:ascii="Andale Mono" w:hAnsi="Andale Mono" w:cs="Courier New"/>
                <w:color w:val="000000" w:themeColor="text1"/>
              </w:rPr>
            </w:pPr>
            <w:r w:rsidRPr="00156ABE">
              <w:rPr>
                <w:rFonts w:ascii="Andale Mono" w:hAnsi="Andale Mono" w:cs="Courier New"/>
                <w:b/>
                <w:color w:val="E62465"/>
                <w:sz w:val="24"/>
                <w:szCs w:val="24"/>
              </w:rPr>
              <w:t>LLJ</w:t>
            </w:r>
            <w:r w:rsidR="00822BE4">
              <w:rPr>
                <w:rFonts w:ascii="Andale Mono" w:hAnsi="Andale Mono" w:cs="Courier New"/>
                <w:color w:val="E62465"/>
                <w:sz w:val="24"/>
                <w:szCs w:val="24"/>
              </w:rPr>
              <w:t xml:space="preserve"> </w:t>
            </w:r>
            <w:r w:rsidR="00822BE4">
              <w:rPr>
                <w:rFonts w:ascii="Andale Mono" w:hAnsi="Andale Mono" w:cs="Courier New"/>
                <w:color w:val="000000" w:themeColor="text1"/>
              </w:rPr>
              <w:t>(in progress)</w:t>
            </w:r>
          </w:p>
          <w:p w14:paraId="362D1CC6" w14:textId="77777777" w:rsidR="00C552A0" w:rsidRPr="00C552A0" w:rsidRDefault="00C552A0" w:rsidP="00313EAE">
            <w:pPr>
              <w:spacing w:line="276" w:lineRule="auto"/>
              <w:ind w:left="878"/>
              <w:rPr>
                <w:rFonts w:ascii="Andale Mono" w:hAnsi="Andale Mono" w:cs="Courier New"/>
                <w:color w:val="000000" w:themeColor="text1"/>
              </w:rPr>
            </w:pPr>
            <w:r>
              <w:rPr>
                <w:rFonts w:ascii="Andale Mono" w:hAnsi="Andale Mono" w:cs="Courier New"/>
                <w:color w:val="000000" w:themeColor="text1"/>
              </w:rPr>
              <w:t xml:space="preserve">Mobile app </w:t>
            </w:r>
            <w:r w:rsidR="00822BE4">
              <w:rPr>
                <w:rFonts w:ascii="Andale Mono" w:hAnsi="Andale Mono" w:cs="Courier New"/>
                <w:color w:val="000000" w:themeColor="text1"/>
              </w:rPr>
              <w:t>that encourages local restaurant exploration to help out small businesses</w:t>
            </w:r>
          </w:p>
        </w:tc>
      </w:tr>
    </w:tbl>
    <w:p w14:paraId="5C209A9E" w14:textId="77777777" w:rsidR="000C5155" w:rsidRPr="00A50AF9" w:rsidRDefault="001D071F" w:rsidP="007A55CE">
      <w:pPr>
        <w:pStyle w:val="Heading1"/>
        <w:spacing w:before="240" w:after="0" w:line="276" w:lineRule="auto"/>
        <w:rPr>
          <w:rFonts w:ascii="Abadi MT Condensed Extra Bold" w:hAnsi="Abadi MT Condensed Extra Bold" w:cs="Courier New"/>
        </w:rPr>
      </w:pPr>
      <w:sdt>
        <w:sdtPr>
          <w:rPr>
            <w:rFonts w:ascii="Abadi MT Condensed Extra Bold" w:hAnsi="Abadi MT Condensed Extra Bold" w:cs="Courier New"/>
          </w:rPr>
          <w:alias w:val="Education heading:"/>
          <w:tag w:val="Education heading:"/>
          <w:id w:val="1265042256"/>
          <w:placeholder>
            <w:docPart w:val="DEC0985B3DFD2048AAD887389DD98936"/>
          </w:placeholder>
          <w:temporary/>
          <w:showingPlcHdr/>
          <w15:appearance w15:val="hidden"/>
        </w:sdtPr>
        <w:sdtEndPr/>
        <w:sdtContent>
          <w:r w:rsidR="001764A6" w:rsidRPr="00A50AF9">
            <w:rPr>
              <w:rFonts w:ascii="Abadi MT Condensed Extra Bold" w:hAnsi="Abadi MT Condensed Extra Bold" w:cs="Courier New"/>
              <w:color w:val="000000" w:themeColor="text1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Education layout table"/>
      </w:tblPr>
      <w:tblGrid>
        <w:gridCol w:w="8268"/>
        <w:gridCol w:w="2532"/>
      </w:tblGrid>
      <w:tr w:rsidR="009E0CB3" w:rsidRPr="00A734AE" w14:paraId="3665421C" w14:textId="77777777" w:rsidTr="004A4D04">
        <w:trPr>
          <w:trHeight w:val="1539"/>
        </w:trPr>
        <w:tc>
          <w:tcPr>
            <w:tcW w:w="8268" w:type="dxa"/>
          </w:tcPr>
          <w:p w14:paraId="221320C3" w14:textId="70B13AF9" w:rsidR="00A50AF9" w:rsidRDefault="00A50AF9" w:rsidP="007A55CE">
            <w:pPr>
              <w:pStyle w:val="Heading2"/>
              <w:spacing w:before="0" w:line="276" w:lineRule="auto"/>
              <w:rPr>
                <w:rFonts w:ascii="Andale Mono" w:hAnsi="Andale Mono" w:cs="Courier New"/>
                <w:color w:val="E62465"/>
              </w:rPr>
            </w:pPr>
            <w:r>
              <w:rPr>
                <w:rFonts w:ascii="Andale Mono" w:hAnsi="Andale Mono" w:cs="Courier New"/>
                <w:color w:val="E62465"/>
              </w:rPr>
              <w:t>Virginia Polytechnic Institute and State U</w:t>
            </w:r>
            <w:r w:rsidRPr="00A50AF9">
              <w:rPr>
                <w:rFonts w:ascii="Andale Mono" w:hAnsi="Andale Mono" w:cs="Courier New"/>
                <w:color w:val="E62465"/>
              </w:rPr>
              <w:t>niversity</w:t>
            </w:r>
          </w:p>
          <w:p w14:paraId="69D895B5" w14:textId="52DCA112" w:rsidR="001764A6" w:rsidRPr="00A50AF9" w:rsidRDefault="007F7E93" w:rsidP="007327F9">
            <w:pPr>
              <w:pStyle w:val="Heading2"/>
              <w:spacing w:line="276" w:lineRule="auto"/>
              <w:rPr>
                <w:rFonts w:ascii="Andale Mono" w:hAnsi="Andale Mono" w:cs="Courier New"/>
                <w:i/>
                <w:color w:val="000000" w:themeColor="text1"/>
                <w:sz w:val="22"/>
              </w:rPr>
            </w:pPr>
            <w:r w:rsidRPr="00A50AF9">
              <w:rPr>
                <w:rFonts w:ascii="Andale Mono" w:hAnsi="Andale Mono" w:cs="Courier New"/>
                <w:i/>
                <w:color w:val="000000" w:themeColor="text1"/>
                <w:sz w:val="22"/>
              </w:rPr>
              <w:t>BS Computer Science</w:t>
            </w:r>
          </w:p>
          <w:p w14:paraId="34F439B0" w14:textId="77777777" w:rsidR="007327F9" w:rsidRDefault="007327F9" w:rsidP="007327F9">
            <w:pPr>
              <w:spacing w:line="276" w:lineRule="auto"/>
              <w:rPr>
                <w:rFonts w:ascii="Andale Mono" w:hAnsi="Andale Mono" w:cs="Courier New"/>
                <w:b/>
                <w:bCs/>
              </w:rPr>
            </w:pPr>
            <w:r>
              <w:rPr>
                <w:rFonts w:ascii="Andale Mono" w:hAnsi="Andale Mono" w:cs="Courier New"/>
                <w:b/>
                <w:bCs/>
              </w:rPr>
              <w:t>Relevant Courses</w:t>
            </w:r>
          </w:p>
          <w:tbl>
            <w:tblPr>
              <w:tblStyle w:val="TableGrid"/>
              <w:tblW w:w="8640" w:type="dxa"/>
              <w:tblLayout w:type="fixed"/>
              <w:tblLook w:val="04A0" w:firstRow="1" w:lastRow="0" w:firstColumn="1" w:lastColumn="0" w:noHBand="0" w:noVBand="1"/>
            </w:tblPr>
            <w:tblGrid>
              <w:gridCol w:w="5034"/>
              <w:gridCol w:w="3606"/>
            </w:tblGrid>
            <w:tr w:rsidR="00313EAE" w14:paraId="77B684B7" w14:textId="77777777" w:rsidTr="00313EAE">
              <w:trPr>
                <w:trHeight w:val="119"/>
              </w:trPr>
              <w:tc>
                <w:tcPr>
                  <w:tcW w:w="50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55F539" w14:textId="77777777" w:rsidR="00A30B25" w:rsidRPr="00A30B25" w:rsidRDefault="00A30B25" w:rsidP="00313EAE">
                  <w:pPr>
                    <w:spacing w:line="276" w:lineRule="auto"/>
                    <w:ind w:left="872" w:hanging="720"/>
                    <w:rPr>
                      <w:rFonts w:ascii="Andale Mono" w:hAnsi="Andale Mono" w:cs="Courier New"/>
                      <w:bCs/>
                    </w:rPr>
                  </w:pPr>
                  <w:r w:rsidRPr="00A30B25">
                    <w:rPr>
                      <w:rFonts w:ascii="Andale Mono" w:hAnsi="Andale Mono" w:cs="Courier New"/>
                      <w:bCs/>
                    </w:rPr>
                    <w:t>Software Design &amp; Data Structure</w:t>
                  </w:r>
                  <w:r w:rsidR="009E0CB3">
                    <w:rPr>
                      <w:rFonts w:ascii="Andale Mono" w:hAnsi="Andale Mono" w:cs="Courier New"/>
                      <w:bCs/>
                    </w:rPr>
                    <w:t>s</w:t>
                  </w:r>
                </w:p>
              </w:tc>
              <w:tc>
                <w:tcPr>
                  <w:tcW w:w="360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AD4ED8" w14:textId="77777777" w:rsidR="00A30B25" w:rsidRPr="00A30B25" w:rsidRDefault="00A30B25" w:rsidP="007327F9">
                  <w:pPr>
                    <w:spacing w:line="276" w:lineRule="auto"/>
                    <w:rPr>
                      <w:rFonts w:ascii="Andale Mono" w:hAnsi="Andale Mono" w:cs="Courier New"/>
                      <w:bCs/>
                    </w:rPr>
                  </w:pPr>
                  <w:r w:rsidRPr="00A30B25">
                    <w:rPr>
                      <w:rFonts w:ascii="Andale Mono" w:hAnsi="Andale Mono" w:cs="Courier New"/>
                      <w:bCs/>
                    </w:rPr>
                    <w:t>Computer Organization I</w:t>
                  </w:r>
                </w:p>
              </w:tc>
            </w:tr>
            <w:tr w:rsidR="00313EAE" w14:paraId="24E660EF" w14:textId="77777777" w:rsidTr="00313EAE">
              <w:trPr>
                <w:trHeight w:val="119"/>
              </w:trPr>
              <w:tc>
                <w:tcPr>
                  <w:tcW w:w="50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0E4EED" w14:textId="77777777" w:rsidR="00A30B25" w:rsidRPr="00A30B25" w:rsidRDefault="00A30B25" w:rsidP="00C552A0">
                  <w:pPr>
                    <w:spacing w:line="276" w:lineRule="auto"/>
                    <w:ind w:left="-99" w:firstLine="270"/>
                    <w:rPr>
                      <w:rFonts w:ascii="Andale Mono" w:hAnsi="Andale Mono" w:cs="Courier New"/>
                      <w:bCs/>
                    </w:rPr>
                  </w:pPr>
                  <w:r w:rsidRPr="00A30B25">
                    <w:rPr>
                      <w:rFonts w:ascii="Andale Mono" w:hAnsi="Andale Mono" w:cs="Courier New"/>
                      <w:bCs/>
                    </w:rPr>
                    <w:t>Data Structures &amp; Algorithms</w:t>
                  </w:r>
                </w:p>
              </w:tc>
              <w:tc>
                <w:tcPr>
                  <w:tcW w:w="360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F6AA0C" w14:textId="77777777" w:rsidR="00A30B25" w:rsidRPr="00A30B25" w:rsidRDefault="00A30B25" w:rsidP="00A30B25">
                  <w:pPr>
                    <w:spacing w:line="276" w:lineRule="auto"/>
                    <w:ind w:right="81"/>
                    <w:rPr>
                      <w:rFonts w:ascii="Andale Mono" w:hAnsi="Andale Mono" w:cs="Courier New"/>
                      <w:bCs/>
                    </w:rPr>
                  </w:pPr>
                  <w:r w:rsidRPr="00A30B25">
                    <w:rPr>
                      <w:rFonts w:ascii="Andale Mono" w:hAnsi="Andale Mono" w:cs="Courier New"/>
                      <w:bCs/>
                    </w:rPr>
                    <w:t>Computer Organization II</w:t>
                  </w:r>
                </w:p>
              </w:tc>
            </w:tr>
            <w:tr w:rsidR="00313EAE" w14:paraId="1633B8EE" w14:textId="77777777" w:rsidTr="00313EAE">
              <w:trPr>
                <w:trHeight w:val="65"/>
              </w:trPr>
              <w:tc>
                <w:tcPr>
                  <w:tcW w:w="50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216ABF" w14:textId="77777777" w:rsidR="00A30B25" w:rsidRPr="00A30B25" w:rsidRDefault="00A30B25" w:rsidP="00C552A0">
                  <w:pPr>
                    <w:spacing w:line="276" w:lineRule="auto"/>
                    <w:ind w:left="-99" w:firstLine="270"/>
                    <w:rPr>
                      <w:rFonts w:ascii="Andale Mono" w:hAnsi="Andale Mono" w:cs="Courier New"/>
                      <w:bCs/>
                    </w:rPr>
                  </w:pPr>
                  <w:r w:rsidRPr="00A30B25">
                    <w:rPr>
                      <w:rFonts w:ascii="Andale Mono" w:hAnsi="Andale Mono" w:cs="Courier New"/>
                      <w:bCs/>
                    </w:rPr>
                    <w:t>Machine Learning</w:t>
                  </w:r>
                </w:p>
              </w:tc>
              <w:tc>
                <w:tcPr>
                  <w:tcW w:w="360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08E485" w14:textId="77777777" w:rsidR="00A30B25" w:rsidRPr="00A30B25" w:rsidRDefault="00A30B25" w:rsidP="007327F9">
                  <w:pPr>
                    <w:spacing w:line="276" w:lineRule="auto"/>
                    <w:rPr>
                      <w:rFonts w:ascii="Andale Mono" w:hAnsi="Andale Mono" w:cs="Courier New"/>
                      <w:bCs/>
                    </w:rPr>
                  </w:pPr>
                </w:p>
              </w:tc>
            </w:tr>
          </w:tbl>
          <w:p w14:paraId="594A4A8A" w14:textId="77777777" w:rsidR="007327F9" w:rsidRPr="007327F9" w:rsidRDefault="007327F9" w:rsidP="007327F9">
            <w:pPr>
              <w:spacing w:line="276" w:lineRule="auto"/>
              <w:rPr>
                <w:rFonts w:ascii="Andale Mono" w:hAnsi="Andale Mono" w:cs="Courier New"/>
                <w:b/>
                <w:bCs/>
              </w:rPr>
            </w:pPr>
          </w:p>
        </w:tc>
        <w:tc>
          <w:tcPr>
            <w:tcW w:w="2532" w:type="dxa"/>
          </w:tcPr>
          <w:p w14:paraId="121A864C" w14:textId="77777777" w:rsidR="007327F9" w:rsidRDefault="009E0CB3" w:rsidP="009E0CB3">
            <w:pPr>
              <w:pStyle w:val="Date"/>
              <w:spacing w:line="276" w:lineRule="auto"/>
              <w:ind w:left="-360" w:hanging="450"/>
              <w:rPr>
                <w:rFonts w:ascii="Andale Mono" w:hAnsi="Andale Mono" w:cs="Courier New"/>
              </w:rPr>
            </w:pPr>
            <w:r>
              <w:rPr>
                <w:rFonts w:ascii="Andale Mono" w:hAnsi="Andale Mono" w:cs="Courier New"/>
              </w:rPr>
              <w:t>Expected: Fall 2019</w:t>
            </w:r>
          </w:p>
          <w:p w14:paraId="1E9ED63F" w14:textId="75AFCD44" w:rsidR="007327F9" w:rsidRDefault="007327F9" w:rsidP="00A30B25">
            <w:pPr>
              <w:pStyle w:val="Date"/>
              <w:spacing w:line="276" w:lineRule="auto"/>
              <w:ind w:left="-99" w:hanging="90"/>
              <w:rPr>
                <w:rFonts w:ascii="Andale Mono" w:hAnsi="Andale Mono" w:cs="Courier New"/>
              </w:rPr>
            </w:pPr>
            <w:r>
              <w:rPr>
                <w:rFonts w:ascii="Andale Mono" w:hAnsi="Andale Mono" w:cs="Courier New"/>
              </w:rPr>
              <w:t>Overall GPA: 3.</w:t>
            </w:r>
            <w:r w:rsidR="00A07766">
              <w:rPr>
                <w:rFonts w:ascii="Andale Mono" w:hAnsi="Andale Mono" w:cs="Courier New"/>
              </w:rPr>
              <w:t>1</w:t>
            </w:r>
            <w:bookmarkStart w:id="0" w:name="_GoBack"/>
            <w:bookmarkEnd w:id="0"/>
            <w:r>
              <w:rPr>
                <w:rFonts w:ascii="Andale Mono" w:hAnsi="Andale Mono" w:cs="Courier New"/>
              </w:rPr>
              <w:t>8</w:t>
            </w:r>
          </w:p>
          <w:p w14:paraId="4E8DF10C" w14:textId="77777777" w:rsidR="007327F9" w:rsidRPr="007327F9" w:rsidRDefault="007327F9" w:rsidP="00A30B25">
            <w:pPr>
              <w:ind w:left="-99" w:hanging="298"/>
            </w:pPr>
          </w:p>
        </w:tc>
      </w:tr>
    </w:tbl>
    <w:p w14:paraId="65A60376" w14:textId="77777777" w:rsidR="000C5155" w:rsidRPr="00A50AF9" w:rsidRDefault="001D071F" w:rsidP="00A50AF9">
      <w:pPr>
        <w:pStyle w:val="Heading1"/>
        <w:spacing w:before="240" w:after="0" w:line="276" w:lineRule="auto"/>
        <w:rPr>
          <w:rFonts w:ascii="Abadi MT Condensed Extra Bold" w:hAnsi="Abadi MT Condensed Extra Bold" w:cs="Courier New"/>
          <w:color w:val="000000" w:themeColor="text1"/>
        </w:rPr>
      </w:pPr>
      <w:sdt>
        <w:sdtPr>
          <w:rPr>
            <w:rFonts w:ascii="Abadi MT Condensed Extra Bold" w:hAnsi="Abadi MT Condensed Extra Bold" w:cs="Courier New"/>
            <w:color w:val="000000" w:themeColor="text1"/>
          </w:rPr>
          <w:alias w:val="Leadership heading:"/>
          <w:tag w:val="Leadership heading:"/>
          <w:id w:val="-374465639"/>
          <w:placeholder>
            <w:docPart w:val="EF72AF5389C414498303382BA81190B8"/>
          </w:placeholder>
          <w:temporary/>
          <w:showingPlcHdr/>
          <w15:appearance w15:val="hidden"/>
        </w:sdtPr>
        <w:sdtEndPr/>
        <w:sdtContent>
          <w:r w:rsidR="001764A6" w:rsidRPr="00A50AF9">
            <w:rPr>
              <w:rFonts w:ascii="Abadi MT Condensed Extra Bold" w:hAnsi="Abadi MT Condensed Extra Bold" w:cs="Courier New"/>
              <w:color w:val="000000" w:themeColor="text1"/>
            </w:rPr>
            <w:t>Leadership</w:t>
          </w:r>
        </w:sdtContent>
      </w:sdt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7920"/>
        <w:gridCol w:w="2880"/>
      </w:tblGrid>
      <w:tr w:rsidR="004A4D04" w14:paraId="2F740AC4" w14:textId="77777777" w:rsidTr="004A4D04">
        <w:trPr>
          <w:trHeight w:val="315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2CDFB729" w14:textId="77777777" w:rsidR="005A4C22" w:rsidRPr="005A4C22" w:rsidRDefault="005A4C22" w:rsidP="00440D8A">
            <w:pPr>
              <w:spacing w:line="276" w:lineRule="auto"/>
              <w:ind w:left="-144"/>
              <w:rPr>
                <w:rFonts w:ascii="Andale Mono" w:hAnsi="Andale Mono" w:cs="Courier New"/>
                <w:b/>
                <w:i/>
              </w:rPr>
            </w:pPr>
            <w:r w:rsidRPr="004A4D04">
              <w:rPr>
                <w:rFonts w:ascii="Andale Mono" w:hAnsi="Andale Mono" w:cs="Courier New"/>
                <w:b/>
                <w:color w:val="E62465"/>
              </w:rPr>
              <w:t>Treasurer of Exodus</w:t>
            </w:r>
            <w:r w:rsidRPr="005A4C22">
              <w:rPr>
                <w:rFonts w:ascii="Andale Mono" w:hAnsi="Andale Mono" w:cs="Courier New"/>
                <w:b/>
              </w:rPr>
              <w:t xml:space="preserve">, </w:t>
            </w:r>
            <w:r w:rsidRPr="00156ABE">
              <w:rPr>
                <w:rFonts w:ascii="Andale Mono" w:hAnsi="Andale Mono" w:cs="Courier New"/>
              </w:rPr>
              <w:t>Virginia Tech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D826BF3" w14:textId="77777777" w:rsidR="005A4C22" w:rsidRDefault="005A4C22" w:rsidP="004A4D04">
            <w:pPr>
              <w:spacing w:line="276" w:lineRule="auto"/>
              <w:ind w:left="62" w:right="-197" w:hanging="62"/>
              <w:rPr>
                <w:rFonts w:ascii="Andale Mono" w:hAnsi="Andale Mono" w:cs="Courier New"/>
                <w:i/>
              </w:rPr>
            </w:pPr>
            <w:r>
              <w:rPr>
                <w:rFonts w:ascii="Andale Mono" w:hAnsi="Andale Mono" w:cs="Courier New"/>
              </w:rPr>
              <w:t>Spring 2018-Fall 20</w:t>
            </w:r>
            <w:r w:rsidR="004A4D04">
              <w:rPr>
                <w:rFonts w:ascii="Andale Mono" w:hAnsi="Andale Mono" w:cs="Courier New"/>
              </w:rPr>
              <w:t>18</w:t>
            </w:r>
          </w:p>
        </w:tc>
      </w:tr>
      <w:tr w:rsidR="004A4D04" w14:paraId="28B9894A" w14:textId="77777777" w:rsidTr="00C552A0">
        <w:trPr>
          <w:trHeight w:val="225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11CDD19B" w14:textId="77777777" w:rsidR="005A4C22" w:rsidRPr="004A4D04" w:rsidRDefault="004A4D04" w:rsidP="00313EAE">
            <w:pPr>
              <w:tabs>
                <w:tab w:val="left" w:pos="878"/>
              </w:tabs>
              <w:spacing w:line="276" w:lineRule="auto"/>
              <w:ind w:left="878"/>
              <w:rPr>
                <w:rFonts w:ascii="Andale Mono" w:hAnsi="Andale Mono" w:cs="Courier New"/>
              </w:rPr>
            </w:pPr>
            <w:r>
              <w:rPr>
                <w:rFonts w:ascii="Andale Mono" w:hAnsi="Andale Mono" w:cs="Courier New"/>
              </w:rPr>
              <w:t>Managed all finances with funds up to $3000</w:t>
            </w:r>
            <w:r w:rsidR="00C552A0">
              <w:rPr>
                <w:rFonts w:ascii="Andale Mono" w:hAnsi="Andale Mono" w:cs="Courier New"/>
              </w:rPr>
              <w:t>.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FEED6F7" w14:textId="77777777" w:rsidR="005A4C22" w:rsidRDefault="005A4C22" w:rsidP="005A4C22">
            <w:pPr>
              <w:spacing w:line="276" w:lineRule="auto"/>
              <w:ind w:right="-197"/>
              <w:rPr>
                <w:rFonts w:ascii="Andale Mono" w:hAnsi="Andale Mono" w:cs="Courier New"/>
              </w:rPr>
            </w:pPr>
          </w:p>
        </w:tc>
      </w:tr>
    </w:tbl>
    <w:p w14:paraId="70D4A144" w14:textId="77777777" w:rsidR="004A4D04" w:rsidRPr="00A50AF9" w:rsidRDefault="005A4C22" w:rsidP="00A50AF9">
      <w:pPr>
        <w:pStyle w:val="Heading1"/>
        <w:spacing w:before="240" w:after="0" w:line="276" w:lineRule="auto"/>
        <w:rPr>
          <w:rFonts w:ascii="Abadi MT Condensed Extra Bold" w:hAnsi="Abadi MT Condensed Extra Bold" w:cs="Courier New"/>
          <w:color w:val="000000" w:themeColor="text1"/>
        </w:rPr>
      </w:pPr>
      <w:r w:rsidRPr="00A50AF9">
        <w:rPr>
          <w:rFonts w:ascii="Abadi MT Condensed Extra Bold" w:hAnsi="Abadi MT Condensed Extra Bold" w:cs="Courier New"/>
          <w:color w:val="000000" w:themeColor="text1"/>
        </w:rPr>
        <w:t>Awards</w:t>
      </w:r>
    </w:p>
    <w:tbl>
      <w:tblPr>
        <w:tblStyle w:val="TableGrid"/>
        <w:tblW w:w="11066" w:type="dxa"/>
        <w:tblLook w:val="04A0" w:firstRow="1" w:lastRow="0" w:firstColumn="1" w:lastColumn="0" w:noHBand="0" w:noVBand="1"/>
      </w:tblPr>
      <w:tblGrid>
        <w:gridCol w:w="9977"/>
        <w:gridCol w:w="1089"/>
      </w:tblGrid>
      <w:tr w:rsidR="004A4D04" w14:paraId="2769A8BB" w14:textId="77777777" w:rsidTr="00313EAE">
        <w:trPr>
          <w:trHeight w:val="322"/>
        </w:trPr>
        <w:tc>
          <w:tcPr>
            <w:tcW w:w="9977" w:type="dxa"/>
            <w:tcBorders>
              <w:top w:val="nil"/>
              <w:left w:val="nil"/>
              <w:bottom w:val="nil"/>
              <w:right w:val="nil"/>
            </w:tcBorders>
          </w:tcPr>
          <w:p w14:paraId="283B8F30" w14:textId="77777777" w:rsidR="004A4D04" w:rsidRPr="00A50AF9" w:rsidRDefault="004A4D04" w:rsidP="004A4D04">
            <w:pPr>
              <w:spacing w:line="276" w:lineRule="auto"/>
              <w:ind w:left="-99"/>
              <w:rPr>
                <w:rFonts w:ascii="Andale Mono" w:hAnsi="Andale Mono" w:cs="Courier New"/>
                <w:color w:val="E32A67"/>
                <w:sz w:val="24"/>
              </w:rPr>
            </w:pPr>
            <w:r w:rsidRPr="00A50AF9">
              <w:rPr>
                <w:rFonts w:ascii="Andale Mono" w:hAnsi="Andale Mono" w:cs="Courier New"/>
                <w:color w:val="E32A67"/>
                <w:sz w:val="24"/>
              </w:rPr>
              <w:t xml:space="preserve">San Francisco Bay Area Affiliate Award 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14:paraId="0FF0E40E" w14:textId="77777777" w:rsidR="004A4D04" w:rsidRDefault="004A4D04" w:rsidP="004A4D04">
            <w:pPr>
              <w:spacing w:line="276" w:lineRule="auto"/>
              <w:ind w:left="248" w:right="-247"/>
              <w:rPr>
                <w:rFonts w:ascii="Andale Mono" w:hAnsi="Andale Mono" w:cs="Courier New"/>
              </w:rPr>
            </w:pPr>
            <w:r>
              <w:rPr>
                <w:rFonts w:ascii="Andale Mono" w:hAnsi="Andale Mono" w:cs="Courier New"/>
              </w:rPr>
              <w:t>2017</w:t>
            </w:r>
          </w:p>
        </w:tc>
      </w:tr>
      <w:tr w:rsidR="004A4D04" w14:paraId="1EDC0484" w14:textId="77777777" w:rsidTr="00313EAE">
        <w:trPr>
          <w:trHeight w:val="255"/>
        </w:trPr>
        <w:tc>
          <w:tcPr>
            <w:tcW w:w="9977" w:type="dxa"/>
            <w:tcBorders>
              <w:top w:val="nil"/>
              <w:left w:val="nil"/>
              <w:bottom w:val="nil"/>
              <w:right w:val="nil"/>
            </w:tcBorders>
          </w:tcPr>
          <w:p w14:paraId="1B7AD7E4" w14:textId="77777777" w:rsidR="004A4D04" w:rsidRPr="00A50AF9" w:rsidRDefault="004A4D04" w:rsidP="004A4D04">
            <w:pPr>
              <w:spacing w:line="276" w:lineRule="auto"/>
              <w:ind w:left="-99"/>
              <w:rPr>
                <w:rFonts w:ascii="Andale Mono" w:hAnsi="Andale Mono" w:cs="Courier New"/>
              </w:rPr>
            </w:pPr>
            <w:r w:rsidRPr="00A50AF9">
              <w:rPr>
                <w:rFonts w:ascii="Andale Mono" w:hAnsi="Andale Mono" w:cs="Courier New"/>
              </w:rPr>
              <w:t>National Center for Women &amp; Information Technology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14:paraId="52B90405" w14:textId="77777777" w:rsidR="004A4D04" w:rsidRDefault="004A4D04" w:rsidP="004A4D04">
            <w:pPr>
              <w:spacing w:line="276" w:lineRule="auto"/>
              <w:ind w:left="248" w:right="-247"/>
              <w:rPr>
                <w:rFonts w:ascii="Andale Mono" w:hAnsi="Andale Mono" w:cs="Courier New"/>
              </w:rPr>
            </w:pPr>
          </w:p>
        </w:tc>
      </w:tr>
    </w:tbl>
    <w:p w14:paraId="79A6077A" w14:textId="4D7C8358" w:rsidR="00A43667" w:rsidRDefault="00A43667" w:rsidP="007327F9">
      <w:pPr>
        <w:spacing w:line="276" w:lineRule="auto"/>
        <w:rPr>
          <w:rFonts w:ascii="Andale Mono" w:hAnsi="Andale Mono" w:cs="Courier New"/>
        </w:rPr>
      </w:pPr>
    </w:p>
    <w:p w14:paraId="1488ED6D" w14:textId="517A32D9" w:rsidR="00A43667" w:rsidRPr="00A43667" w:rsidRDefault="00A43667" w:rsidP="000737DC">
      <w:pPr>
        <w:pStyle w:val="NormalWeb"/>
        <w:shd w:val="clear" w:color="auto" w:fill="FFFFFF"/>
        <w:spacing w:after="150" w:line="276" w:lineRule="auto"/>
        <w:jc w:val="center"/>
        <w:rPr>
          <w:rFonts w:ascii="Arial" w:hAnsi="Arial" w:cs="Arial"/>
          <w:color w:val="333333"/>
          <w:lang w:eastAsia="zh-CN"/>
        </w:rPr>
      </w:pPr>
      <w:r>
        <w:rPr>
          <w:rFonts w:ascii="Andale Mono" w:hAnsi="Andale Mono" w:cs="Courier New"/>
        </w:rPr>
        <w:br w:type="page"/>
      </w:r>
      <w:r w:rsidRPr="00A43667">
        <w:rPr>
          <w:rFonts w:ascii="Arial" w:hAnsi="Arial" w:cs="Arial"/>
          <w:color w:val="333333"/>
          <w:lang w:eastAsia="zh-CN"/>
        </w:rPr>
        <w:lastRenderedPageBreak/>
        <w:t>Lin Chen</w:t>
      </w:r>
      <w:r w:rsidRPr="00A43667">
        <w:rPr>
          <w:rFonts w:ascii="Arial" w:hAnsi="Arial" w:cs="Arial"/>
          <w:color w:val="333333"/>
          <w:lang w:eastAsia="zh-CN"/>
        </w:rPr>
        <w:br/>
      </w:r>
      <w:r>
        <w:rPr>
          <w:rFonts w:ascii="Arial" w:hAnsi="Arial" w:cs="Arial"/>
          <w:color w:val="333333"/>
          <w:lang w:eastAsia="zh-CN"/>
        </w:rPr>
        <w:t>126 Orizaba Ave</w:t>
      </w:r>
      <w:r w:rsidRPr="00A43667">
        <w:rPr>
          <w:rFonts w:ascii="Arial" w:hAnsi="Arial" w:cs="Arial"/>
          <w:color w:val="333333"/>
          <w:lang w:eastAsia="zh-CN"/>
        </w:rPr>
        <w:br/>
      </w:r>
      <w:r>
        <w:rPr>
          <w:rFonts w:ascii="Arial" w:hAnsi="Arial" w:cs="Arial"/>
          <w:color w:val="333333"/>
          <w:lang w:eastAsia="zh-CN"/>
        </w:rPr>
        <w:t>San Francisco, CA 94132</w:t>
      </w:r>
      <w:r>
        <w:rPr>
          <w:rFonts w:ascii="Arial" w:hAnsi="Arial" w:cs="Arial"/>
          <w:color w:val="333333"/>
          <w:lang w:eastAsia="zh-CN"/>
        </w:rPr>
        <w:br/>
        <w:t>(415) 980-9768</w:t>
      </w:r>
      <w:r w:rsidRPr="00A43667">
        <w:rPr>
          <w:rFonts w:ascii="Arial" w:hAnsi="Arial" w:cs="Arial"/>
          <w:color w:val="333333"/>
          <w:lang w:eastAsia="zh-CN"/>
        </w:rPr>
        <w:br/>
      </w:r>
      <w:r>
        <w:rPr>
          <w:rFonts w:ascii="Arial" w:hAnsi="Arial" w:cs="Arial"/>
          <w:color w:val="333333"/>
          <w:lang w:eastAsia="zh-CN"/>
        </w:rPr>
        <w:t>lichen9@vt.edu</w:t>
      </w:r>
    </w:p>
    <w:p w14:paraId="6409272B" w14:textId="77777777" w:rsidR="00A43667" w:rsidRPr="00A43667" w:rsidRDefault="001D071F" w:rsidP="000737DC">
      <w:pPr>
        <w:spacing w:before="300" w:after="300" w:line="276" w:lineRule="auto"/>
        <w:rPr>
          <w:rFonts w:ascii="Arial" w:eastAsia="Times New Roman" w:hAnsi="Arial" w:cs="Arial"/>
          <w:color w:val="auto"/>
          <w:sz w:val="24"/>
          <w:szCs w:val="24"/>
          <w:lang w:eastAsia="zh-CN"/>
        </w:rPr>
      </w:pPr>
      <w:r>
        <w:rPr>
          <w:rFonts w:ascii="Arial" w:eastAsia="Times New Roman" w:hAnsi="Arial" w:cs="Arial"/>
          <w:color w:val="auto"/>
          <w:sz w:val="24"/>
          <w:szCs w:val="24"/>
          <w:lang w:eastAsia="zh-CN"/>
        </w:rPr>
        <w:pict w14:anchorId="6F4711F6">
          <v:rect id="_x0000_i1025" style="width:0;height:1.5pt" o:hralign="center" o:hrstd="t" o:hrnoshade="t" o:hr="t" fillcolor="#333" stroked="f"/>
        </w:pict>
      </w:r>
    </w:p>
    <w:p w14:paraId="4E307BC8" w14:textId="0C85815C" w:rsidR="00A43667" w:rsidRPr="00A43667" w:rsidRDefault="00A43667" w:rsidP="000737DC">
      <w:pPr>
        <w:shd w:val="clear" w:color="auto" w:fill="FFFFFF"/>
        <w:spacing w:after="150" w:line="276" w:lineRule="auto"/>
        <w:rPr>
          <w:rFonts w:ascii="Arial" w:hAnsi="Arial" w:cs="Arial"/>
          <w:color w:val="333333"/>
          <w:sz w:val="24"/>
          <w:szCs w:val="24"/>
          <w:lang w:eastAsia="zh-CN"/>
        </w:rPr>
      </w:pPr>
      <w:r>
        <w:rPr>
          <w:rFonts w:ascii="Arial" w:hAnsi="Arial" w:cs="Arial"/>
          <w:color w:val="333333"/>
          <w:sz w:val="24"/>
          <w:szCs w:val="24"/>
          <w:lang w:eastAsia="zh-CN"/>
        </w:rPr>
        <w:t>May 24, 2018</w:t>
      </w:r>
    </w:p>
    <w:p w14:paraId="4F17FA4D" w14:textId="4BD46654" w:rsidR="00A43667" w:rsidRPr="00A43667" w:rsidRDefault="00A43667" w:rsidP="000737DC">
      <w:pPr>
        <w:shd w:val="clear" w:color="auto" w:fill="FFFFFF"/>
        <w:spacing w:after="150" w:line="276" w:lineRule="auto"/>
        <w:rPr>
          <w:rFonts w:ascii="Arial" w:hAnsi="Arial" w:cs="Arial"/>
          <w:color w:val="333333"/>
          <w:sz w:val="24"/>
          <w:szCs w:val="24"/>
          <w:lang w:eastAsia="zh-CN"/>
        </w:rPr>
      </w:pPr>
      <w:r w:rsidRPr="00A43667">
        <w:rPr>
          <w:rFonts w:ascii="Arial" w:hAnsi="Arial" w:cs="Arial"/>
          <w:color w:val="333333"/>
          <w:sz w:val="24"/>
          <w:szCs w:val="24"/>
          <w:lang w:eastAsia="zh-CN"/>
        </w:rPr>
        <w:t>When I discovered the</w:t>
      </w:r>
      <w:r>
        <w:rPr>
          <w:rFonts w:ascii="Arial" w:hAnsi="Arial" w:cs="Arial"/>
          <w:color w:val="333333"/>
          <w:sz w:val="24"/>
          <w:szCs w:val="24"/>
          <w:lang w:eastAsia="zh-CN"/>
        </w:rPr>
        <w:t xml:space="preserve"> software engineering co-op with Zipcar</w:t>
      </w:r>
      <w:r w:rsidRPr="00A43667">
        <w:rPr>
          <w:rFonts w:ascii="Arial" w:hAnsi="Arial" w:cs="Arial"/>
          <w:color w:val="333333"/>
          <w:sz w:val="24"/>
          <w:szCs w:val="24"/>
          <w:lang w:eastAsia="zh-CN"/>
        </w:rPr>
        <w:t>, I was excited by the opportunity to</w:t>
      </w:r>
      <w:r w:rsidR="000737DC">
        <w:rPr>
          <w:rFonts w:ascii="Arial" w:hAnsi="Arial" w:cs="Arial"/>
          <w:color w:val="333333"/>
          <w:sz w:val="24"/>
          <w:szCs w:val="24"/>
          <w:lang w:eastAsia="zh-CN"/>
        </w:rPr>
        <w:t xml:space="preserve"> create new product code for Zipcar</w:t>
      </w:r>
      <w:r w:rsidRPr="00A43667">
        <w:rPr>
          <w:rFonts w:ascii="Arial" w:hAnsi="Arial" w:cs="Arial"/>
          <w:color w:val="333333"/>
          <w:sz w:val="24"/>
          <w:szCs w:val="24"/>
          <w:lang w:eastAsia="zh-CN"/>
        </w:rPr>
        <w:t>.</w:t>
      </w:r>
      <w:r w:rsidR="000737DC">
        <w:rPr>
          <w:rFonts w:ascii="Arial" w:hAnsi="Arial" w:cs="Arial"/>
          <w:color w:val="333333"/>
          <w:sz w:val="24"/>
          <w:szCs w:val="24"/>
          <w:lang w:eastAsia="zh-CN"/>
        </w:rPr>
        <w:t xml:space="preserve"> As a Zipcar user myself, I can say it is an honor to be able to contribute to something I use often. As a Junior</w:t>
      </w:r>
      <w:r w:rsidRPr="00A43667">
        <w:rPr>
          <w:rFonts w:ascii="Arial" w:hAnsi="Arial" w:cs="Arial"/>
          <w:color w:val="333333"/>
          <w:sz w:val="24"/>
          <w:szCs w:val="24"/>
          <w:lang w:eastAsia="zh-CN"/>
        </w:rPr>
        <w:t xml:space="preserve"> majoring in Computer Science at</w:t>
      </w:r>
      <w:r w:rsidR="000737DC">
        <w:rPr>
          <w:rFonts w:ascii="Arial" w:hAnsi="Arial" w:cs="Arial"/>
          <w:color w:val="333333"/>
          <w:sz w:val="24"/>
          <w:szCs w:val="24"/>
          <w:lang w:eastAsia="zh-CN"/>
        </w:rPr>
        <w:t xml:space="preserve"> Virginia Tech</w:t>
      </w:r>
      <w:r w:rsidRPr="00A43667">
        <w:rPr>
          <w:rFonts w:ascii="Arial" w:hAnsi="Arial" w:cs="Arial"/>
          <w:color w:val="333333"/>
          <w:sz w:val="24"/>
          <w:szCs w:val="24"/>
          <w:lang w:eastAsia="zh-CN"/>
        </w:rPr>
        <w:t>, I enjoy developing and improving testing technol</w:t>
      </w:r>
      <w:r w:rsidR="000737DC">
        <w:rPr>
          <w:rFonts w:ascii="Arial" w:hAnsi="Arial" w:cs="Arial"/>
          <w:color w:val="333333"/>
          <w:sz w:val="24"/>
          <w:szCs w:val="24"/>
          <w:lang w:eastAsia="zh-CN"/>
        </w:rPr>
        <w:t>ogies. My coursework, past internships</w:t>
      </w:r>
      <w:r w:rsidRPr="00A43667">
        <w:rPr>
          <w:rFonts w:ascii="Arial" w:hAnsi="Arial" w:cs="Arial"/>
          <w:color w:val="333333"/>
          <w:sz w:val="24"/>
          <w:szCs w:val="24"/>
          <w:lang w:eastAsia="zh-CN"/>
        </w:rPr>
        <w:t>, and campus involvement have prepared me well for this position.</w:t>
      </w:r>
    </w:p>
    <w:p w14:paraId="65EA3A3B" w14:textId="77777777" w:rsidR="00A43667" w:rsidRPr="00A43667" w:rsidRDefault="00A43667" w:rsidP="000737D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eastAsia="zh-CN"/>
        </w:rPr>
      </w:pPr>
      <w:r w:rsidRPr="00A43667">
        <w:rPr>
          <w:rFonts w:ascii="Arial" w:eastAsia="Times New Roman" w:hAnsi="Arial" w:cs="Arial"/>
          <w:b/>
          <w:bCs/>
          <w:color w:val="333333"/>
          <w:sz w:val="24"/>
          <w:szCs w:val="24"/>
          <w:lang w:eastAsia="zh-CN"/>
        </w:rPr>
        <w:t>Coursework. </w:t>
      </w:r>
      <w:r w:rsidRPr="00A43667">
        <w:rPr>
          <w:rFonts w:ascii="Arial" w:eastAsia="Times New Roman" w:hAnsi="Arial" w:cs="Arial"/>
          <w:color w:val="333333"/>
          <w:sz w:val="24"/>
          <w:szCs w:val="24"/>
          <w:lang w:eastAsia="zh-CN"/>
        </w:rPr>
        <w:t>After completing courses in software development methods, programming languages, network systems, and embedded system design, my Major GPA is 3.8.</w:t>
      </w:r>
    </w:p>
    <w:p w14:paraId="65C8D69A" w14:textId="202381AA" w:rsidR="00A43667" w:rsidRPr="00A43667" w:rsidRDefault="000737DC" w:rsidP="000737D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eastAsia="zh-C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zh-CN"/>
        </w:rPr>
        <w:t>Past internships</w:t>
      </w:r>
      <w:r w:rsidR="00A43667" w:rsidRPr="00A43667">
        <w:rPr>
          <w:rFonts w:ascii="Arial" w:eastAsia="Times New Roman" w:hAnsi="Arial" w:cs="Arial"/>
          <w:b/>
          <w:bCs/>
          <w:color w:val="333333"/>
          <w:sz w:val="24"/>
          <w:szCs w:val="24"/>
          <w:lang w:eastAsia="zh-CN"/>
        </w:rPr>
        <w:t>. </w:t>
      </w:r>
      <w:r w:rsidR="00A43667" w:rsidRPr="00A43667">
        <w:rPr>
          <w:rFonts w:ascii="Arial" w:eastAsia="Times New Roman" w:hAnsi="Arial" w:cs="Arial"/>
          <w:color w:val="333333"/>
          <w:sz w:val="24"/>
          <w:szCs w:val="24"/>
          <w:lang w:eastAsia="zh-CN"/>
        </w:rPr>
        <w:t>As a</w:t>
      </w:r>
      <w:r>
        <w:rPr>
          <w:rFonts w:ascii="Arial" w:eastAsia="Times New Roman" w:hAnsi="Arial" w:cs="Arial"/>
          <w:color w:val="333333"/>
          <w:sz w:val="24"/>
          <w:szCs w:val="24"/>
          <w:lang w:eastAsia="zh-CN"/>
        </w:rPr>
        <w:t>n intern for Fig for two summers, I contributed to the company by designing and implementing hundreds of tools used on the website</w:t>
      </w:r>
      <w:r w:rsidR="00A43667" w:rsidRPr="00A43667">
        <w:rPr>
          <w:rFonts w:ascii="Arial" w:eastAsia="Times New Roman" w:hAnsi="Arial" w:cs="Arial"/>
          <w:color w:val="333333"/>
          <w:sz w:val="24"/>
          <w:szCs w:val="24"/>
          <w:lang w:eastAsia="zh-CN"/>
        </w:rPr>
        <w:t>.</w:t>
      </w:r>
    </w:p>
    <w:p w14:paraId="64DDC4BC" w14:textId="77777777" w:rsidR="00A43667" w:rsidRPr="00A43667" w:rsidRDefault="00A43667" w:rsidP="000737D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eastAsia="zh-CN"/>
        </w:rPr>
      </w:pPr>
      <w:r w:rsidRPr="00A43667">
        <w:rPr>
          <w:rFonts w:ascii="Arial" w:eastAsia="Times New Roman" w:hAnsi="Arial" w:cs="Arial"/>
          <w:b/>
          <w:bCs/>
          <w:color w:val="333333"/>
          <w:sz w:val="24"/>
          <w:szCs w:val="24"/>
          <w:lang w:eastAsia="zh-CN"/>
        </w:rPr>
        <w:t>Campus involvement. </w:t>
      </w:r>
      <w:r w:rsidRPr="00A43667">
        <w:rPr>
          <w:rFonts w:ascii="Arial" w:eastAsia="Times New Roman" w:hAnsi="Arial" w:cs="Arial"/>
          <w:color w:val="333333"/>
          <w:sz w:val="24"/>
          <w:szCs w:val="24"/>
          <w:lang w:eastAsia="zh-CN"/>
        </w:rPr>
        <w:t>As a member of the Association for Women in Computing, I attend Tech Talks and conferences to expand my industry knowledge and network with full-time professionals.</w:t>
      </w:r>
    </w:p>
    <w:p w14:paraId="2AD144A1" w14:textId="0E88DE73" w:rsidR="00A43667" w:rsidRPr="00A43667" w:rsidRDefault="00A43667" w:rsidP="000737DC">
      <w:pPr>
        <w:shd w:val="clear" w:color="auto" w:fill="FFFFFF"/>
        <w:spacing w:after="150" w:line="276" w:lineRule="auto"/>
        <w:rPr>
          <w:rFonts w:ascii="Arial" w:hAnsi="Arial" w:cs="Arial"/>
          <w:color w:val="333333"/>
          <w:sz w:val="24"/>
          <w:szCs w:val="24"/>
          <w:lang w:eastAsia="zh-CN"/>
        </w:rPr>
      </w:pPr>
      <w:r w:rsidRPr="00A43667">
        <w:rPr>
          <w:rFonts w:ascii="Arial" w:hAnsi="Arial" w:cs="Arial"/>
          <w:color w:val="333333"/>
          <w:sz w:val="24"/>
          <w:szCs w:val="24"/>
          <w:lang w:eastAsia="zh-CN"/>
        </w:rPr>
        <w:t xml:space="preserve">I have experience with </w:t>
      </w:r>
      <w:r w:rsidR="000737DC">
        <w:rPr>
          <w:rFonts w:ascii="Arial" w:hAnsi="Arial" w:cs="Arial"/>
          <w:color w:val="333333"/>
          <w:sz w:val="24"/>
          <w:szCs w:val="24"/>
          <w:lang w:eastAsia="zh-CN"/>
        </w:rPr>
        <w:t>Java, Python, JavaScript, Linux, Git, and Ruby</w:t>
      </w:r>
      <w:r w:rsidRPr="00A43667">
        <w:rPr>
          <w:rFonts w:ascii="Arial" w:hAnsi="Arial" w:cs="Arial"/>
          <w:color w:val="333333"/>
          <w:sz w:val="24"/>
          <w:szCs w:val="24"/>
          <w:lang w:eastAsia="zh-CN"/>
        </w:rPr>
        <w:t>. This knowledge will be an asset to this position. I would be thrilled to learn more alongside your cross-functional team of engineers and developers. </w:t>
      </w:r>
    </w:p>
    <w:p w14:paraId="39429048" w14:textId="77777777" w:rsidR="00A43667" w:rsidRPr="00A43667" w:rsidRDefault="00A43667" w:rsidP="000737DC">
      <w:pPr>
        <w:shd w:val="clear" w:color="auto" w:fill="FFFFFF"/>
        <w:spacing w:after="150" w:line="276" w:lineRule="auto"/>
        <w:rPr>
          <w:rFonts w:ascii="Arial" w:hAnsi="Arial" w:cs="Arial"/>
          <w:color w:val="333333"/>
          <w:sz w:val="24"/>
          <w:szCs w:val="24"/>
          <w:lang w:eastAsia="zh-CN"/>
        </w:rPr>
      </w:pPr>
      <w:r w:rsidRPr="00A43667">
        <w:rPr>
          <w:rFonts w:ascii="Arial" w:hAnsi="Arial" w:cs="Arial"/>
          <w:color w:val="333333"/>
          <w:sz w:val="24"/>
          <w:szCs w:val="24"/>
          <w:lang w:eastAsia="zh-CN"/>
        </w:rPr>
        <w:t>My enclosed resume expands on my coursework, employment, and campus involvement. As I prepare for a career in computer science, I am dedicated to gaining practical experience to complement my coursework. Thank you for your time and consideration. I look forward to hearing from you soon.</w:t>
      </w:r>
    </w:p>
    <w:p w14:paraId="7E4392AB" w14:textId="6B75286D" w:rsidR="00A43667" w:rsidRDefault="00A43667" w:rsidP="000737DC">
      <w:pPr>
        <w:shd w:val="clear" w:color="auto" w:fill="FFFFFF"/>
        <w:spacing w:after="150" w:line="276" w:lineRule="auto"/>
        <w:rPr>
          <w:rFonts w:ascii="Arial" w:hAnsi="Arial" w:cs="Arial"/>
          <w:color w:val="333333"/>
          <w:sz w:val="24"/>
          <w:szCs w:val="24"/>
          <w:lang w:eastAsia="zh-CN"/>
        </w:rPr>
      </w:pPr>
      <w:r w:rsidRPr="00A43667">
        <w:rPr>
          <w:rFonts w:ascii="Arial" w:hAnsi="Arial" w:cs="Arial"/>
          <w:color w:val="333333"/>
          <w:sz w:val="24"/>
          <w:szCs w:val="24"/>
          <w:lang w:eastAsia="zh-CN"/>
        </w:rPr>
        <w:t>Sincerely,</w:t>
      </w:r>
    </w:p>
    <w:p w14:paraId="089CD350" w14:textId="03636554" w:rsidR="000737DC" w:rsidRPr="00A43667" w:rsidRDefault="000737DC" w:rsidP="000737DC">
      <w:pPr>
        <w:shd w:val="clear" w:color="auto" w:fill="FFFFFF"/>
        <w:spacing w:after="150" w:line="276" w:lineRule="auto"/>
        <w:rPr>
          <w:rFonts w:ascii="Arial" w:hAnsi="Arial" w:cs="Arial"/>
          <w:color w:val="333333"/>
          <w:sz w:val="24"/>
          <w:szCs w:val="24"/>
          <w:lang w:eastAsia="zh-CN"/>
        </w:rPr>
      </w:pPr>
      <w:r>
        <w:rPr>
          <w:rFonts w:ascii="Arial" w:hAnsi="Arial" w:cs="Arial"/>
          <w:color w:val="333333"/>
          <w:sz w:val="24"/>
          <w:szCs w:val="24"/>
          <w:lang w:eastAsia="zh-CN"/>
        </w:rPr>
        <w:t>Lin Chen</w:t>
      </w:r>
    </w:p>
    <w:p w14:paraId="5594EE08" w14:textId="52D286F7" w:rsidR="005A4C22" w:rsidRPr="00A43667" w:rsidRDefault="005A4C22" w:rsidP="000737DC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5A4C22" w:rsidRPr="00A43667" w:rsidSect="00440D8A">
      <w:footerReference w:type="default" r:id="rId9"/>
      <w:pgSz w:w="12240" w:h="15840"/>
      <w:pgMar w:top="576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F4452C" w14:textId="77777777" w:rsidR="001D071F" w:rsidRDefault="001D071F">
      <w:pPr>
        <w:spacing w:line="240" w:lineRule="auto"/>
      </w:pPr>
      <w:r>
        <w:separator/>
      </w:r>
    </w:p>
  </w:endnote>
  <w:endnote w:type="continuationSeparator" w:id="0">
    <w:p w14:paraId="02133869" w14:textId="77777777" w:rsidR="001D071F" w:rsidRDefault="001D07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badi MT Condensed Extra Bold">
    <w:panose1 w:val="020B0A06030101010103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AD0C7" w14:textId="77777777" w:rsidR="000C5155" w:rsidRDefault="003E7996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A0776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A6A935" w14:textId="77777777" w:rsidR="001D071F" w:rsidRDefault="001D071F">
      <w:pPr>
        <w:spacing w:line="240" w:lineRule="auto"/>
      </w:pPr>
      <w:r>
        <w:separator/>
      </w:r>
    </w:p>
  </w:footnote>
  <w:footnote w:type="continuationSeparator" w:id="0">
    <w:p w14:paraId="0DFE1ECB" w14:textId="77777777" w:rsidR="001D071F" w:rsidRDefault="001D07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60C466D"/>
    <w:multiLevelType w:val="multilevel"/>
    <w:tmpl w:val="292A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4603D6"/>
    <w:multiLevelType w:val="hybridMultilevel"/>
    <w:tmpl w:val="656C6F8C"/>
    <w:lvl w:ilvl="0" w:tplc="C148A3E8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5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CCA7C55"/>
    <w:multiLevelType w:val="hybridMultilevel"/>
    <w:tmpl w:val="3F483B3C"/>
    <w:lvl w:ilvl="0" w:tplc="C148A3E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15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5"/>
  </w:num>
  <w:num w:numId="14">
    <w:abstractNumId w:val="1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AE"/>
    <w:rsid w:val="000425C6"/>
    <w:rsid w:val="000737DC"/>
    <w:rsid w:val="000C5155"/>
    <w:rsid w:val="000F1DC7"/>
    <w:rsid w:val="0013609C"/>
    <w:rsid w:val="00156ABE"/>
    <w:rsid w:val="00157237"/>
    <w:rsid w:val="001764A6"/>
    <w:rsid w:val="001D071F"/>
    <w:rsid w:val="00283D4C"/>
    <w:rsid w:val="002F47D4"/>
    <w:rsid w:val="00313EAE"/>
    <w:rsid w:val="00337C64"/>
    <w:rsid w:val="00365DCD"/>
    <w:rsid w:val="003E7996"/>
    <w:rsid w:val="003F3B40"/>
    <w:rsid w:val="00440D8A"/>
    <w:rsid w:val="00490268"/>
    <w:rsid w:val="004A4D04"/>
    <w:rsid w:val="004C3892"/>
    <w:rsid w:val="005308E7"/>
    <w:rsid w:val="005648FD"/>
    <w:rsid w:val="005A4C22"/>
    <w:rsid w:val="005B7925"/>
    <w:rsid w:val="006D3B8E"/>
    <w:rsid w:val="006E61DE"/>
    <w:rsid w:val="00712145"/>
    <w:rsid w:val="007143C3"/>
    <w:rsid w:val="00726583"/>
    <w:rsid w:val="0072723A"/>
    <w:rsid w:val="007327F9"/>
    <w:rsid w:val="0073379B"/>
    <w:rsid w:val="007651FC"/>
    <w:rsid w:val="00767D1E"/>
    <w:rsid w:val="007A55CE"/>
    <w:rsid w:val="007C51D0"/>
    <w:rsid w:val="007C6D48"/>
    <w:rsid w:val="007F7E93"/>
    <w:rsid w:val="00822BE4"/>
    <w:rsid w:val="00824807"/>
    <w:rsid w:val="00826716"/>
    <w:rsid w:val="008B2D0D"/>
    <w:rsid w:val="008E1F80"/>
    <w:rsid w:val="00945E8E"/>
    <w:rsid w:val="00971A48"/>
    <w:rsid w:val="009E0CB3"/>
    <w:rsid w:val="009E12EC"/>
    <w:rsid w:val="00A07766"/>
    <w:rsid w:val="00A30B25"/>
    <w:rsid w:val="00A43667"/>
    <w:rsid w:val="00A50AF9"/>
    <w:rsid w:val="00A734AE"/>
    <w:rsid w:val="00AE2EA9"/>
    <w:rsid w:val="00B0548E"/>
    <w:rsid w:val="00B06F91"/>
    <w:rsid w:val="00B45D4C"/>
    <w:rsid w:val="00B550F6"/>
    <w:rsid w:val="00BD5B36"/>
    <w:rsid w:val="00BE5218"/>
    <w:rsid w:val="00C056DC"/>
    <w:rsid w:val="00C552A0"/>
    <w:rsid w:val="00C74AEB"/>
    <w:rsid w:val="00C773C5"/>
    <w:rsid w:val="00D136AC"/>
    <w:rsid w:val="00D54540"/>
    <w:rsid w:val="00D77989"/>
    <w:rsid w:val="00D92FDC"/>
    <w:rsid w:val="00DB7951"/>
    <w:rsid w:val="00DE55F0"/>
    <w:rsid w:val="00E10969"/>
    <w:rsid w:val="00E92142"/>
    <w:rsid w:val="00EF0CB5"/>
    <w:rsid w:val="00EF5D7C"/>
    <w:rsid w:val="00FB54AB"/>
    <w:rsid w:val="00FB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66A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3892"/>
  </w:style>
  <w:style w:type="paragraph" w:styleId="Heading1">
    <w:name w:val="heading 1"/>
    <w:basedOn w:val="Normal"/>
    <w:link w:val="Heading1Char"/>
    <w:uiPriority w:val="4"/>
    <w:qFormat/>
    <w:rsid w:val="00FB6C2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74A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ContactInfo">
    <w:name w:val="Contact Info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8" w:space="0" w:color="0096CE" w:themeColor="accent1"/>
        <w:bottom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8" w:space="0" w:color="6ABBE0" w:themeColor="accent4"/>
        <w:bottom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0096CE" w:themeColor="accent1"/>
        <w:bottom w:val="single" w:sz="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94A545" w:themeColor="accent2"/>
        <w:bottom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CDDA09" w:themeColor="accent3"/>
        <w:bottom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6ABBE0" w:themeColor="accent4"/>
        <w:bottom w:val="single" w:sz="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6927" w:themeColor="accent5"/>
        <w:bottom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bottom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bottom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ichen9@vt.edu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n/Library/Containers/com.microsoft.Word/Data/Library/Caches/1033/TM16392939/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2F7DA6A16FB2540B1D56F20CE702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E242D-AC21-E740-8E64-4B34F4C40B6F}"/>
      </w:docPartPr>
      <w:docPartBody>
        <w:p w:rsidR="0088732A" w:rsidRDefault="00A17BBF">
          <w:pPr>
            <w:pStyle w:val="02F7DA6A16FB2540B1D56F20CE70256F"/>
          </w:pPr>
          <w:r>
            <w:t>Skills &amp; Abilities</w:t>
          </w:r>
        </w:p>
      </w:docPartBody>
    </w:docPart>
    <w:docPart>
      <w:docPartPr>
        <w:name w:val="DEC0985B3DFD2048AAD887389DD98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BACBC-EA50-904E-A001-F0B72C966A56}"/>
      </w:docPartPr>
      <w:docPartBody>
        <w:p w:rsidR="0088732A" w:rsidRDefault="00A17BBF">
          <w:pPr>
            <w:pStyle w:val="DEC0985B3DFD2048AAD887389DD98936"/>
          </w:pPr>
          <w:r>
            <w:t>Education</w:t>
          </w:r>
        </w:p>
      </w:docPartBody>
    </w:docPart>
    <w:docPart>
      <w:docPartPr>
        <w:name w:val="EF72AF5389C414498303382BA8119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032F0-4B94-6547-B813-96DE78ABA3AB}"/>
      </w:docPartPr>
      <w:docPartBody>
        <w:p w:rsidR="0088732A" w:rsidRDefault="00A17BBF">
          <w:pPr>
            <w:pStyle w:val="EF72AF5389C414498303382BA81190B8"/>
          </w:pPr>
          <w:r>
            <w:t>Leadership</w:t>
          </w:r>
        </w:p>
      </w:docPartBody>
    </w:docPart>
    <w:docPart>
      <w:docPartPr>
        <w:name w:val="DEA06AC8D7B1ED44908D720F0AF8F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0C111-8AC3-7D4F-BF2F-BF12EBF551E1}"/>
      </w:docPartPr>
      <w:docPartBody>
        <w:p w:rsidR="0088732A" w:rsidRDefault="00B4489C" w:rsidP="00B4489C">
          <w:pPr>
            <w:pStyle w:val="DEA06AC8D7B1ED44908D720F0AF8F16C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badi MT Condensed Extra Bold">
    <w:panose1 w:val="020B0A06030101010103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89C"/>
    <w:rsid w:val="00584719"/>
    <w:rsid w:val="006743A4"/>
    <w:rsid w:val="0088732A"/>
    <w:rsid w:val="00A17BBF"/>
    <w:rsid w:val="00A96D9F"/>
    <w:rsid w:val="00B4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EF25AF4B639A408FCDDE20ED1BDD14">
    <w:name w:val="82EF25AF4B639A408FCDDE20ED1BDD14"/>
  </w:style>
  <w:style w:type="paragraph" w:customStyle="1" w:styleId="FED2260F3D709B4293BFD5CE0E9F0FDD">
    <w:name w:val="FED2260F3D709B4293BFD5CE0E9F0FDD"/>
  </w:style>
  <w:style w:type="paragraph" w:customStyle="1" w:styleId="74402640F1EFCD499B8D6B12D6A07EFD">
    <w:name w:val="74402640F1EFCD499B8D6B12D6A07EFD"/>
  </w:style>
  <w:style w:type="paragraph" w:customStyle="1" w:styleId="A1FDA7F7FDBE954AAC3D8370C6AA7E87">
    <w:name w:val="A1FDA7F7FDBE954AAC3D8370C6AA7E87"/>
  </w:style>
  <w:style w:type="paragraph" w:customStyle="1" w:styleId="04C4298E5F7BE244B2CC49A2F0DCAA43">
    <w:name w:val="04C4298E5F7BE244B2CC49A2F0DCAA43"/>
  </w:style>
  <w:style w:type="paragraph" w:customStyle="1" w:styleId="298DCD3A41A2084D9D34283741D52716">
    <w:name w:val="298DCD3A41A2084D9D34283741D52716"/>
  </w:style>
  <w:style w:type="paragraph" w:customStyle="1" w:styleId="C7B5B0EAC1E79E4C9A12453D79936E24">
    <w:name w:val="C7B5B0EAC1E79E4C9A12453D79936E24"/>
  </w:style>
  <w:style w:type="paragraph" w:customStyle="1" w:styleId="02F7DA6A16FB2540B1D56F20CE70256F">
    <w:name w:val="02F7DA6A16FB2540B1D56F20CE70256F"/>
  </w:style>
  <w:style w:type="paragraph" w:customStyle="1" w:styleId="08101EFA55AD5A4AA0F4823677975859">
    <w:name w:val="08101EFA55AD5A4AA0F4823677975859"/>
  </w:style>
  <w:style w:type="paragraph" w:customStyle="1" w:styleId="FE677BFD941CCF47954A5DE2DD7CEF67">
    <w:name w:val="FE677BFD941CCF47954A5DE2DD7CEF67"/>
  </w:style>
  <w:style w:type="paragraph" w:customStyle="1" w:styleId="5DE2E734C652404FB1103530BBDAB50D">
    <w:name w:val="5DE2E734C652404FB1103530BBDAB50D"/>
  </w:style>
  <w:style w:type="paragraph" w:customStyle="1" w:styleId="2D435C2D634E5B4FBC1F69D2FC98EA5C">
    <w:name w:val="2D435C2D634E5B4FBC1F69D2FC98EA5C"/>
  </w:style>
  <w:style w:type="paragraph" w:customStyle="1" w:styleId="6F67755D5C400946A57A857FA4AD0409">
    <w:name w:val="6F67755D5C400946A57A857FA4AD0409"/>
  </w:style>
  <w:style w:type="paragraph" w:customStyle="1" w:styleId="FB29CB66FBDD984B903C56527F31DDCA">
    <w:name w:val="FB29CB66FBDD984B903C56527F31DDCA"/>
  </w:style>
  <w:style w:type="paragraph" w:customStyle="1" w:styleId="BB340718C153A14595B2311647B3397C">
    <w:name w:val="BB340718C153A14595B2311647B3397C"/>
  </w:style>
  <w:style w:type="paragraph" w:customStyle="1" w:styleId="CC7CE9AF7D7E40498A31123C87081AF2">
    <w:name w:val="CC7CE9AF7D7E40498A31123C87081AF2"/>
  </w:style>
  <w:style w:type="paragraph" w:customStyle="1" w:styleId="0553222DF533AB4A90AFBBB9D0506F63">
    <w:name w:val="0553222DF533AB4A90AFBBB9D0506F63"/>
  </w:style>
  <w:style w:type="paragraph" w:customStyle="1" w:styleId="C70A5796550EA44AAB3B31B7AD8C103E">
    <w:name w:val="C70A5796550EA44AAB3B31B7AD8C103E"/>
  </w:style>
  <w:style w:type="paragraph" w:customStyle="1" w:styleId="DEC0985B3DFD2048AAD887389DD98936">
    <w:name w:val="DEC0985B3DFD2048AAD887389DD98936"/>
  </w:style>
  <w:style w:type="paragraph" w:customStyle="1" w:styleId="0B06E47733FFFE42B934B55029E9C29E">
    <w:name w:val="0B06E47733FFFE42B934B55029E9C29E"/>
  </w:style>
  <w:style w:type="paragraph" w:customStyle="1" w:styleId="E33BA08CAD59D04DB6FC66DDE880EA94">
    <w:name w:val="E33BA08CAD59D04DB6FC66DDE880EA94"/>
  </w:style>
  <w:style w:type="paragraph" w:customStyle="1" w:styleId="7206061AD43FF049960B76AB021AEA3E">
    <w:name w:val="7206061AD43FF049960B76AB021AEA3E"/>
  </w:style>
  <w:style w:type="paragraph" w:customStyle="1" w:styleId="AC5EC8FC86259849832F5616F77BE5B1">
    <w:name w:val="AC5EC8FC86259849832F5616F77BE5B1"/>
  </w:style>
  <w:style w:type="paragraph" w:customStyle="1" w:styleId="0A943792CED7DE418DEC30442E8F2741">
    <w:name w:val="0A943792CED7DE418DEC30442E8F2741"/>
  </w:style>
  <w:style w:type="paragraph" w:customStyle="1" w:styleId="EF72AF5389C414498303382BA81190B8">
    <w:name w:val="EF72AF5389C414498303382BA81190B8"/>
  </w:style>
  <w:style w:type="paragraph" w:customStyle="1" w:styleId="DE9DA9FDFC5A2C468249D8FCDC56C6FB">
    <w:name w:val="DE9DA9FDFC5A2C468249D8FCDC56C6FB"/>
  </w:style>
  <w:style w:type="paragraph" w:customStyle="1" w:styleId="5258B86969383B4589CDB19BD72ACCBE">
    <w:name w:val="5258B86969383B4589CDB19BD72ACCBE"/>
    <w:rsid w:val="00B4489C"/>
  </w:style>
  <w:style w:type="paragraph" w:customStyle="1" w:styleId="AF98C0B7ED385C4AB71367C08D209855">
    <w:name w:val="AF98C0B7ED385C4AB71367C08D209855"/>
    <w:rsid w:val="00B4489C"/>
  </w:style>
  <w:style w:type="paragraph" w:customStyle="1" w:styleId="F1379279D2024147890CB5C2FF07E841">
    <w:name w:val="F1379279D2024147890CB5C2FF07E841"/>
    <w:rsid w:val="00B4489C"/>
  </w:style>
  <w:style w:type="paragraph" w:customStyle="1" w:styleId="ECEEE6FBBC3CDE4BBA6B96DD08F6EB4E">
    <w:name w:val="ECEEE6FBBC3CDE4BBA6B96DD08F6EB4E"/>
    <w:rsid w:val="00B4489C"/>
  </w:style>
  <w:style w:type="paragraph" w:customStyle="1" w:styleId="77469508064675469144ADE371ECFDCA">
    <w:name w:val="77469508064675469144ADE371ECFDCA"/>
    <w:rsid w:val="00B4489C"/>
  </w:style>
  <w:style w:type="paragraph" w:customStyle="1" w:styleId="EF33EFB59AD1CC43BD8FC3FAC8BF2B2F">
    <w:name w:val="EF33EFB59AD1CC43BD8FC3FAC8BF2B2F"/>
    <w:rsid w:val="00B4489C"/>
  </w:style>
  <w:style w:type="paragraph" w:customStyle="1" w:styleId="030C55693878B74ABF6F602393CE21D4">
    <w:name w:val="030C55693878B74ABF6F602393CE21D4"/>
    <w:rsid w:val="00B4489C"/>
  </w:style>
  <w:style w:type="paragraph" w:customStyle="1" w:styleId="DEA06AC8D7B1ED44908D720F0AF8F16C">
    <w:name w:val="DEA06AC8D7B1ED44908D720F0AF8F16C"/>
    <w:rsid w:val="00B44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94D7DEE-C853-3A41-B440-E3739444C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(chronological).dotx</Template>
  <TotalTime>9</TotalTime>
  <Pages>2</Pages>
  <Words>479</Words>
  <Characters>2731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Lin</dc:creator>
  <cp:keywords/>
  <dc:description/>
  <cp:lastModifiedBy>Chen, Lin</cp:lastModifiedBy>
  <cp:revision>5</cp:revision>
  <cp:lastPrinted>2018-05-23T22:30:00Z</cp:lastPrinted>
  <dcterms:created xsi:type="dcterms:W3CDTF">2018-05-23T22:30:00Z</dcterms:created>
  <dcterms:modified xsi:type="dcterms:W3CDTF">2018-07-06T22:08:00Z</dcterms:modified>
</cp:coreProperties>
</file>